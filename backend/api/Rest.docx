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BDF4EB" w14:textId="77777777" w:rsidR="00E447D6" w:rsidRPr="008D45D6" w:rsidRDefault="00E447D6" w:rsidP="00B75E98">
      <w:pPr>
        <w:rPr>
          <w:rFonts w:ascii="Arial" w:hAnsi="Arial"/>
          <w:sz w:val="20"/>
        </w:rPr>
      </w:pPr>
      <w:bookmarkStart w:id="0" w:name="_GoBack"/>
      <w:bookmarkEnd w:id="0"/>
      <w:r w:rsidRPr="008D45D6">
        <w:rPr>
          <w:rFonts w:ascii="Arial" w:hAnsi="Arial"/>
          <w:sz w:val="12"/>
        </w:rPr>
        <w:t>State of California-Health and Human Services Agency</w:t>
      </w:r>
      <w:r w:rsidRPr="008D45D6">
        <w:rPr>
          <w:rFonts w:ascii="Arial" w:hAnsi="Arial"/>
          <w:sz w:val="12"/>
        </w:rPr>
        <w:tab/>
      </w:r>
    </w:p>
    <w:p w14:paraId="1F69DA87" w14:textId="77777777" w:rsidR="00E447D6" w:rsidRPr="008D45D6" w:rsidRDefault="00E447D6" w:rsidP="00B75E98">
      <w:pPr>
        <w:rPr>
          <w:rFonts w:ascii="Arial" w:hAnsi="Arial"/>
          <w:sz w:val="12"/>
        </w:rPr>
      </w:pPr>
      <w:r w:rsidRPr="008D45D6">
        <w:rPr>
          <w:rFonts w:ascii="Arial" w:hAnsi="Arial"/>
          <w:sz w:val="12"/>
        </w:rPr>
        <w:t>California Department of Public Health</w:t>
      </w:r>
    </w:p>
    <w:p w14:paraId="3AF129F6" w14:textId="77777777" w:rsidR="00E447D6" w:rsidRPr="008D45D6" w:rsidRDefault="00E447D6" w:rsidP="00B75E98">
      <w:pPr>
        <w:tabs>
          <w:tab w:val="center" w:pos="5681"/>
        </w:tabs>
        <w:rPr>
          <w:rFonts w:ascii="Arial" w:hAnsi="Arial"/>
          <w:sz w:val="22"/>
        </w:rPr>
      </w:pPr>
      <w:r w:rsidRPr="008D45D6">
        <w:rPr>
          <w:rFonts w:ascii="Arial" w:hAnsi="Arial"/>
          <w:sz w:val="22"/>
        </w:rPr>
        <w:tab/>
      </w:r>
      <w:r w:rsidRPr="008D45D6">
        <w:rPr>
          <w:rFonts w:ascii="Arial" w:hAnsi="Arial"/>
          <w:b/>
          <w:sz w:val="22"/>
        </w:rPr>
        <w:t>LEAD HAZARD EVALUATION REPORT</w:t>
      </w:r>
    </w:p>
    <w:p w14:paraId="50E38FB1" w14:textId="77777777" w:rsidR="00E447D6" w:rsidRPr="008D45D6" w:rsidRDefault="00E447D6" w:rsidP="00B75E98">
      <w:pPr>
        <w:rPr>
          <w:rFonts w:ascii="Arial" w:hAnsi="Arial"/>
          <w:sz w:val="22"/>
        </w:rPr>
      </w:pPr>
    </w:p>
    <w:tbl>
      <w:tblPr>
        <w:tblW w:w="0" w:type="auto"/>
        <w:jc w:val="center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000000"/>
          <w:insideV w:val="single" w:sz="6" w:space="0" w:color="000000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11361"/>
      </w:tblGrid>
      <w:tr w:rsidR="00E447D6" w:rsidRPr="00A10CEB" w14:paraId="518F5EC6" w14:textId="77777777" w:rsidTr="0048339A">
        <w:trPr>
          <w:jc w:val="center"/>
        </w:trPr>
        <w:tc>
          <w:tcPr>
            <w:tcW w:w="11361" w:type="dxa"/>
          </w:tcPr>
          <w:p w14:paraId="450C6486" w14:textId="77777777" w:rsidR="00E447D6" w:rsidRPr="008D45D6" w:rsidRDefault="00E447D6" w:rsidP="0048339A">
            <w:pPr>
              <w:spacing w:line="120" w:lineRule="exact"/>
              <w:rPr>
                <w:rFonts w:ascii="Arial" w:hAnsi="Arial"/>
                <w:sz w:val="22"/>
              </w:rPr>
            </w:pPr>
          </w:p>
          <w:p w14:paraId="07793FC0" w14:textId="77777777" w:rsidR="00E447D6" w:rsidRPr="00A10CEB" w:rsidRDefault="00E447D6" w:rsidP="0048339A">
            <w:pPr>
              <w:spacing w:after="58"/>
              <w:rPr>
                <w:rFonts w:ascii="Arial" w:hAnsi="Arial"/>
                <w:sz w:val="22"/>
              </w:rPr>
            </w:pPr>
            <w:r w:rsidRPr="00A10CEB">
              <w:rPr>
                <w:rFonts w:ascii="Arial" w:hAnsi="Arial"/>
                <w:b/>
                <w:sz w:val="22"/>
              </w:rPr>
              <w:t xml:space="preserve">Section 1-Date of Lead Hazard </w:t>
            </w:r>
            <w:proofErr w:type="gramStart"/>
            <w:r w:rsidRPr="00A10CEB">
              <w:rPr>
                <w:rFonts w:ascii="Arial" w:hAnsi="Arial"/>
                <w:b/>
                <w:sz w:val="22"/>
              </w:rPr>
              <w:t>Evaluation</w:t>
            </w:r>
            <w:r w:rsidRPr="00A10CEB">
              <w:rPr>
                <w:rFonts w:ascii="Arial" w:hAnsi="Arial"/>
                <w:sz w:val="22"/>
              </w:rPr>
              <w:t xml:space="preserve"> </w:t>
            </w:r>
            <w:r w:rsidRPr="00A10CEB">
              <w:rPr>
                <w:rFonts w:ascii="Arial" w:hAnsi="Arial"/>
                <w:sz w:val="22"/>
                <w:u w:val="single"/>
              </w:rPr>
              <w:t xml:space="preserve"> </w:t>
            </w:r>
            <w:r w:rsidR="001A2275">
              <w:rPr>
                <w:rFonts w:ascii="Arial" w:hAnsi="Arial"/>
                <w:noProof/>
                <w:color w:val="7030A0"/>
                <w:sz w:val="22"/>
                <w:u w:val="single"/>
              </w:rPr>
              <w:t>Inspection</w:t>
            </w:r>
            <w:proofErr w:type="gramEnd"/>
            <w:r w:rsidR="001A2275">
              <w:rPr>
                <w:rFonts w:ascii="Arial" w:hAnsi="Arial"/>
                <w:noProof/>
                <w:color w:val="7030A0"/>
                <w:sz w:val="22"/>
                <w:u w:val="single"/>
              </w:rPr>
              <w:t xml:space="preserve"> date</w:t>
            </w:r>
          </w:p>
        </w:tc>
      </w:tr>
      <w:tr w:rsidR="00E447D6" w:rsidRPr="00A10CEB" w14:paraId="5A168A98" w14:textId="77777777" w:rsidTr="0048339A">
        <w:trPr>
          <w:jc w:val="center"/>
        </w:trPr>
        <w:tc>
          <w:tcPr>
            <w:tcW w:w="11361" w:type="dxa"/>
          </w:tcPr>
          <w:p w14:paraId="0433AA59" w14:textId="77777777" w:rsidR="00E447D6" w:rsidRPr="00A10CEB" w:rsidRDefault="00E447D6" w:rsidP="0048339A">
            <w:pPr>
              <w:spacing w:line="120" w:lineRule="exact"/>
              <w:rPr>
                <w:rFonts w:ascii="Arial" w:hAnsi="Arial"/>
                <w:sz w:val="22"/>
              </w:rPr>
            </w:pPr>
          </w:p>
          <w:p w14:paraId="4D1AD8B2" w14:textId="77777777" w:rsidR="00E447D6" w:rsidRPr="00A10CEB" w:rsidRDefault="00E447D6" w:rsidP="0048339A">
            <w:pPr>
              <w:spacing w:line="360" w:lineRule="auto"/>
              <w:rPr>
                <w:rFonts w:ascii="Arial" w:hAnsi="Arial"/>
                <w:sz w:val="22"/>
              </w:rPr>
            </w:pPr>
            <w:r w:rsidRPr="00A10CEB">
              <w:rPr>
                <w:rFonts w:ascii="Arial" w:hAnsi="Arial"/>
                <w:b/>
                <w:sz w:val="22"/>
              </w:rPr>
              <w:t>Section 2-Type of Lead Hazard Evaluation</w:t>
            </w:r>
            <w:r w:rsidRPr="00A10CEB">
              <w:rPr>
                <w:rFonts w:ascii="Arial" w:hAnsi="Arial"/>
                <w:sz w:val="22"/>
              </w:rPr>
              <w:t xml:space="preserve"> (Check one box only)</w:t>
            </w:r>
          </w:p>
          <w:p w14:paraId="19F7FFA1" w14:textId="77777777" w:rsidR="00E447D6" w:rsidRPr="00A10CEB" w:rsidRDefault="00A10CEB" w:rsidP="0048339A">
            <w:pPr>
              <w:spacing w:after="58" w:line="360" w:lineRule="auto"/>
              <w:rPr>
                <w:rFonts w:ascii="Arial" w:hAnsi="Arial"/>
                <w:sz w:val="20"/>
              </w:rPr>
            </w:pPr>
            <w:r w:rsidRPr="00A10CEB">
              <w:rPr>
                <w:rFonts w:ascii="Wingdings" w:hAnsi="Wingdings"/>
                <w:color w:val="7030A0"/>
                <w:sz w:val="20"/>
              </w:rPr>
              <w:t></w:t>
            </w:r>
            <w:r w:rsidR="00E447D6" w:rsidRPr="00A10CEB">
              <w:rPr>
                <w:rFonts w:ascii="Arial" w:hAnsi="Arial"/>
                <w:color w:val="7030A0"/>
                <w:sz w:val="20"/>
              </w:rPr>
              <w:t xml:space="preserve"> Lead inspection      </w:t>
            </w:r>
            <w:r w:rsidR="00E447D6" w:rsidRPr="00A10CEB">
              <w:rPr>
                <w:rFonts w:ascii="Wingdings" w:hAnsi="Wingdings"/>
                <w:color w:val="7030A0"/>
                <w:sz w:val="20"/>
              </w:rPr>
              <w:t></w:t>
            </w:r>
            <w:r w:rsidR="00E447D6" w:rsidRPr="00A10CEB">
              <w:rPr>
                <w:rFonts w:ascii="Arial" w:hAnsi="Arial"/>
                <w:color w:val="7030A0"/>
                <w:sz w:val="20"/>
              </w:rPr>
              <w:t xml:space="preserve"> Risk assessment      </w:t>
            </w:r>
            <w:r w:rsidR="00E447D6" w:rsidRPr="00A10CEB">
              <w:rPr>
                <w:rFonts w:ascii="Wingdings" w:hAnsi="Wingdings"/>
                <w:color w:val="7030A0"/>
                <w:sz w:val="20"/>
              </w:rPr>
              <w:t></w:t>
            </w:r>
            <w:r w:rsidR="00E447D6" w:rsidRPr="00A10CEB">
              <w:rPr>
                <w:rFonts w:ascii="Arial" w:hAnsi="Arial"/>
                <w:color w:val="7030A0"/>
                <w:sz w:val="20"/>
              </w:rPr>
              <w:t xml:space="preserve"> Clearance inspection      </w:t>
            </w:r>
            <w:r w:rsidR="00E447D6" w:rsidRPr="00A10CEB">
              <w:rPr>
                <w:rFonts w:ascii="Wingdings" w:hAnsi="Wingdings"/>
                <w:color w:val="7030A0"/>
                <w:sz w:val="20"/>
              </w:rPr>
              <w:t></w:t>
            </w:r>
            <w:r w:rsidR="00E447D6" w:rsidRPr="00A10CEB">
              <w:rPr>
                <w:rFonts w:ascii="Arial" w:hAnsi="Arial"/>
                <w:color w:val="7030A0"/>
                <w:sz w:val="20"/>
              </w:rPr>
              <w:t xml:space="preserve"> Other (</w:t>
            </w:r>
            <w:r w:rsidRPr="00A10CEB">
              <w:rPr>
                <w:rFonts w:ascii="Arial" w:hAnsi="Arial"/>
                <w:color w:val="7030A0"/>
                <w:sz w:val="20"/>
              </w:rPr>
              <w:t>Limited Inspection</w:t>
            </w:r>
            <w:r w:rsidR="00E447D6" w:rsidRPr="00A10CEB">
              <w:rPr>
                <w:rFonts w:ascii="Arial" w:hAnsi="Arial"/>
                <w:color w:val="7030A0"/>
                <w:sz w:val="20"/>
              </w:rPr>
              <w:t xml:space="preserve">) </w:t>
            </w:r>
            <w:r w:rsidR="00E447D6" w:rsidRPr="00A10CEB">
              <w:rPr>
                <w:rFonts w:ascii="Arial" w:hAnsi="Arial"/>
                <w:color w:val="7030A0"/>
                <w:sz w:val="20"/>
                <w:u w:val="single"/>
              </w:rPr>
              <w:t xml:space="preserve">     </w:t>
            </w:r>
            <w:r w:rsidR="00E447D6" w:rsidRPr="00A10CEB">
              <w:rPr>
                <w:rFonts w:ascii="Arial" w:hAnsi="Arial"/>
                <w:sz w:val="20"/>
                <w:u w:val="single"/>
              </w:rPr>
              <w:t xml:space="preserve">                        </w:t>
            </w:r>
          </w:p>
        </w:tc>
      </w:tr>
    </w:tbl>
    <w:p w14:paraId="2DCFD185" w14:textId="77777777" w:rsidR="00E447D6" w:rsidRPr="00A10CEB" w:rsidRDefault="00E447D6" w:rsidP="00B75E98">
      <w:pPr>
        <w:rPr>
          <w:rFonts w:ascii="Arial" w:hAnsi="Arial"/>
          <w:sz w:val="20"/>
        </w:rPr>
      </w:pPr>
      <w:r w:rsidRPr="00A10CEB">
        <w:rPr>
          <w:rFonts w:ascii="Arial" w:hAnsi="Arial"/>
          <w:b/>
          <w:sz w:val="20"/>
        </w:rPr>
        <w:t>Section 3-Structure Where Lead Hazard Evaluation Was Conducted</w:t>
      </w:r>
    </w:p>
    <w:tbl>
      <w:tblPr>
        <w:tblW w:w="0" w:type="auto"/>
        <w:jc w:val="center"/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4888"/>
        <w:gridCol w:w="2184"/>
        <w:gridCol w:w="2108"/>
        <w:gridCol w:w="2180"/>
      </w:tblGrid>
      <w:tr w:rsidR="00E447D6" w:rsidRPr="00A10CEB" w14:paraId="06F670EF" w14:textId="77777777" w:rsidTr="0048339A">
        <w:trPr>
          <w:trHeight w:hRule="exact" w:val="576"/>
          <w:jc w:val="center"/>
        </w:trPr>
        <w:tc>
          <w:tcPr>
            <w:tcW w:w="488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A5AF2A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color w:val="7030A0"/>
                <w:sz w:val="20"/>
              </w:rPr>
            </w:pPr>
          </w:p>
          <w:p w14:paraId="273D9B8D" w14:textId="77777777" w:rsidR="00E447D6" w:rsidRPr="00A10CEB" w:rsidRDefault="00E447D6" w:rsidP="0048339A">
            <w:pPr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color w:val="7030A0"/>
                <w:sz w:val="16"/>
              </w:rPr>
              <w:t>Address (number, street, apartment (if applicable)</w:t>
            </w:r>
          </w:p>
          <w:p w14:paraId="01853A08" w14:textId="77777777" w:rsidR="00E447D6" w:rsidRPr="00A10CEB" w:rsidRDefault="00E447D6" w:rsidP="0048339A">
            <w:pPr>
              <w:spacing w:after="58"/>
              <w:rPr>
                <w:rFonts w:ascii="Arial" w:hAnsi="Arial"/>
                <w:color w:val="7030A0"/>
                <w:sz w:val="18"/>
                <w:szCs w:val="18"/>
              </w:rPr>
            </w:pPr>
            <w:r w:rsidRPr="00A10CEB">
              <w:rPr>
                <w:rFonts w:ascii="Arial" w:hAnsi="Arial"/>
                <w:noProof/>
                <w:color w:val="7030A0"/>
                <w:sz w:val="18"/>
                <w:szCs w:val="18"/>
              </w:rPr>
              <w:t>2049 Montera Drive</w:t>
            </w:r>
          </w:p>
        </w:tc>
        <w:tc>
          <w:tcPr>
            <w:tcW w:w="21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0FF528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color w:val="7030A0"/>
                <w:sz w:val="16"/>
              </w:rPr>
            </w:pPr>
          </w:p>
          <w:p w14:paraId="523CFED6" w14:textId="77777777" w:rsidR="00E447D6" w:rsidRPr="00A10CEB" w:rsidRDefault="00E447D6" w:rsidP="0048339A">
            <w:pPr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color w:val="7030A0"/>
                <w:sz w:val="16"/>
              </w:rPr>
              <w:t>City</w:t>
            </w:r>
          </w:p>
          <w:p w14:paraId="09092E23" w14:textId="77777777" w:rsidR="00E447D6" w:rsidRPr="00A10CEB" w:rsidRDefault="00E447D6" w:rsidP="0048339A">
            <w:pPr>
              <w:spacing w:after="58"/>
              <w:rPr>
                <w:rFonts w:ascii="Arial" w:hAnsi="Arial"/>
                <w:color w:val="7030A0"/>
                <w:sz w:val="18"/>
                <w:szCs w:val="18"/>
              </w:rPr>
            </w:pPr>
            <w:r w:rsidRPr="00A10CEB">
              <w:rPr>
                <w:rFonts w:ascii="Arial" w:hAnsi="Arial"/>
                <w:noProof/>
                <w:color w:val="7030A0"/>
                <w:sz w:val="18"/>
                <w:szCs w:val="18"/>
              </w:rPr>
              <w:t>Hacienda Heights</w:t>
            </w:r>
          </w:p>
        </w:tc>
        <w:tc>
          <w:tcPr>
            <w:tcW w:w="21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3BB8C0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color w:val="7030A0"/>
                <w:sz w:val="16"/>
              </w:rPr>
            </w:pPr>
          </w:p>
          <w:p w14:paraId="4E2B74E4" w14:textId="77777777" w:rsidR="00E447D6" w:rsidRPr="00A10CEB" w:rsidRDefault="00E447D6" w:rsidP="0048339A">
            <w:pPr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color w:val="7030A0"/>
                <w:sz w:val="16"/>
              </w:rPr>
              <w:t>County</w:t>
            </w:r>
          </w:p>
          <w:p w14:paraId="7430322E" w14:textId="77777777" w:rsidR="00E447D6" w:rsidRPr="00A10CEB" w:rsidRDefault="00E447D6" w:rsidP="0048339A">
            <w:pPr>
              <w:spacing w:after="58"/>
              <w:rPr>
                <w:rFonts w:ascii="Arial" w:hAnsi="Arial"/>
                <w:color w:val="7030A0"/>
                <w:sz w:val="16"/>
              </w:rPr>
            </w:pPr>
          </w:p>
        </w:tc>
        <w:tc>
          <w:tcPr>
            <w:tcW w:w="21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7802095E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color w:val="7030A0"/>
                <w:sz w:val="16"/>
              </w:rPr>
            </w:pPr>
          </w:p>
          <w:p w14:paraId="012E4254" w14:textId="77777777" w:rsidR="00E447D6" w:rsidRPr="00A10CEB" w:rsidRDefault="00E447D6" w:rsidP="0048339A">
            <w:pPr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color w:val="7030A0"/>
                <w:sz w:val="16"/>
              </w:rPr>
              <w:t>ZIP code</w:t>
            </w:r>
          </w:p>
          <w:p w14:paraId="66B348A3" w14:textId="77777777" w:rsidR="00E447D6" w:rsidRPr="00A10CEB" w:rsidRDefault="00E447D6" w:rsidP="0048339A">
            <w:pPr>
              <w:spacing w:after="58"/>
              <w:rPr>
                <w:rFonts w:ascii="Arial" w:hAnsi="Arial"/>
                <w:color w:val="7030A0"/>
                <w:sz w:val="18"/>
                <w:szCs w:val="18"/>
              </w:rPr>
            </w:pPr>
            <w:r w:rsidRPr="00A10CEB">
              <w:rPr>
                <w:rFonts w:ascii="Arial" w:hAnsi="Arial"/>
                <w:noProof/>
                <w:color w:val="7030A0"/>
                <w:sz w:val="18"/>
                <w:szCs w:val="18"/>
              </w:rPr>
              <w:t>91745</w:t>
            </w:r>
          </w:p>
        </w:tc>
      </w:tr>
    </w:tbl>
    <w:p w14:paraId="375725FD" w14:textId="77777777" w:rsidR="00E447D6" w:rsidRPr="00A10CEB" w:rsidRDefault="00E447D6" w:rsidP="00B75E98">
      <w:pPr>
        <w:rPr>
          <w:rFonts w:ascii="Arial" w:hAnsi="Arial"/>
          <w:vanish/>
          <w:sz w:val="16"/>
        </w:rPr>
      </w:pPr>
    </w:p>
    <w:tbl>
      <w:tblPr>
        <w:tblW w:w="0" w:type="auto"/>
        <w:jc w:val="center"/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2250"/>
        <w:gridCol w:w="9111"/>
      </w:tblGrid>
      <w:tr w:rsidR="00E447D6" w:rsidRPr="00A10CEB" w14:paraId="2B1A04D6" w14:textId="77777777" w:rsidTr="0048339A">
        <w:trPr>
          <w:jc w:val="center"/>
        </w:trPr>
        <w:tc>
          <w:tcPr>
            <w:tcW w:w="2250" w:type="dxa"/>
            <w:tcBorders>
              <w:right w:val="single" w:sz="6" w:space="0" w:color="000000"/>
            </w:tcBorders>
          </w:tcPr>
          <w:p w14:paraId="25593859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  <w:p w14:paraId="6AD37536" w14:textId="77777777" w:rsidR="00E447D6" w:rsidRPr="00A10CEB" w:rsidRDefault="00E447D6" w:rsidP="0048339A">
            <w:pPr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sz w:val="16"/>
              </w:rPr>
              <w:t>Construction date (year) of structure</w:t>
            </w:r>
          </w:p>
          <w:p w14:paraId="4D449260" w14:textId="77777777" w:rsidR="00E447D6" w:rsidRPr="00A10CEB" w:rsidRDefault="00E447D6" w:rsidP="0048339A">
            <w:pPr>
              <w:spacing w:after="58"/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sz w:val="16"/>
              </w:rPr>
              <w:t>19??</w:t>
            </w:r>
          </w:p>
        </w:tc>
        <w:tc>
          <w:tcPr>
            <w:tcW w:w="9111" w:type="dxa"/>
            <w:tcBorders>
              <w:left w:val="single" w:sz="6" w:space="0" w:color="000000"/>
            </w:tcBorders>
          </w:tcPr>
          <w:p w14:paraId="5AB04D28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  <w:p w14:paraId="388CE108" w14:textId="77777777" w:rsidR="00E447D6" w:rsidRPr="00A10CEB" w:rsidRDefault="00E447D6" w:rsidP="0048339A">
            <w:pPr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sz w:val="16"/>
              </w:rPr>
              <w:t>Type of structure (check one box only)                                                              Children Living in Structure?</w:t>
            </w:r>
          </w:p>
          <w:p w14:paraId="0FA1C028" w14:textId="77777777" w:rsidR="00E447D6" w:rsidRPr="00A10CEB" w:rsidRDefault="00E447D6" w:rsidP="0048339A">
            <w:pPr>
              <w:rPr>
                <w:rFonts w:ascii="Arial" w:hAnsi="Arial"/>
                <w:color w:val="7030A0"/>
                <w:sz w:val="20"/>
              </w:rPr>
            </w:pPr>
            <w:r w:rsidRPr="00A10CEB">
              <w:rPr>
                <w:rFonts w:ascii="Wingdings" w:hAnsi="Wingdings"/>
                <w:color w:val="7030A0"/>
                <w:sz w:val="18"/>
              </w:rPr>
              <w:t></w:t>
            </w:r>
            <w:r w:rsidRPr="00A10CEB">
              <w:rPr>
                <w:rFonts w:ascii="Arial" w:hAnsi="Arial"/>
                <w:color w:val="7030A0"/>
                <w:sz w:val="18"/>
              </w:rPr>
              <w:t xml:space="preserve"> Multi-unit building            </w:t>
            </w:r>
            <w:r w:rsidRPr="00A10CEB">
              <w:rPr>
                <w:rFonts w:ascii="Wingdings" w:hAnsi="Wingdings"/>
                <w:color w:val="7030A0"/>
                <w:sz w:val="18"/>
              </w:rPr>
              <w:t></w:t>
            </w:r>
            <w:r w:rsidRPr="00A10CEB">
              <w:rPr>
                <w:rFonts w:ascii="Arial" w:hAnsi="Arial"/>
                <w:color w:val="7030A0"/>
                <w:sz w:val="18"/>
              </w:rPr>
              <w:t xml:space="preserve"> School or Daycare                                </w:t>
            </w:r>
            <w:r w:rsidRPr="00A10CEB">
              <w:rPr>
                <w:rFonts w:ascii="Wingdings" w:hAnsi="Wingdings"/>
                <w:color w:val="7030A0"/>
                <w:sz w:val="18"/>
              </w:rPr>
              <w:t></w:t>
            </w:r>
            <w:r w:rsidRPr="00A10CEB">
              <w:rPr>
                <w:rFonts w:ascii="Arial" w:hAnsi="Arial"/>
                <w:color w:val="7030A0"/>
                <w:sz w:val="18"/>
              </w:rPr>
              <w:t xml:space="preserve"> Yes             </w:t>
            </w:r>
            <w:r w:rsidRPr="00A10CEB">
              <w:rPr>
                <w:rFonts w:ascii="Wingdings" w:hAnsi="Wingdings"/>
                <w:color w:val="7030A0"/>
                <w:sz w:val="18"/>
              </w:rPr>
              <w:t></w:t>
            </w:r>
            <w:r w:rsidRPr="00A10CEB">
              <w:rPr>
                <w:rFonts w:ascii="Arial" w:hAnsi="Arial"/>
                <w:color w:val="7030A0"/>
                <w:sz w:val="18"/>
              </w:rPr>
              <w:t xml:space="preserve"> No              </w:t>
            </w:r>
          </w:p>
          <w:p w14:paraId="4B55869D" w14:textId="77777777" w:rsidR="00E447D6" w:rsidRPr="00A10CEB" w:rsidRDefault="00E447D6" w:rsidP="0048339A">
            <w:pPr>
              <w:spacing w:after="58"/>
              <w:rPr>
                <w:rFonts w:ascii="Arial" w:hAnsi="Arial"/>
                <w:sz w:val="18"/>
              </w:rPr>
            </w:pPr>
            <w:r w:rsidRPr="00A10CEB">
              <w:rPr>
                <w:rFonts w:ascii="Wingdings" w:hAnsi="Wingdings"/>
                <w:color w:val="7030A0"/>
                <w:sz w:val="18"/>
              </w:rPr>
              <w:t></w:t>
            </w:r>
            <w:r w:rsidRPr="00A10CEB">
              <w:rPr>
                <w:rFonts w:ascii="Arial" w:hAnsi="Arial"/>
                <w:color w:val="7030A0"/>
                <w:sz w:val="18"/>
              </w:rPr>
              <w:t xml:space="preserve"> Single Family Dwelling    </w:t>
            </w:r>
            <w:r w:rsidRPr="00A10CEB">
              <w:rPr>
                <w:rFonts w:ascii="Wingdings" w:hAnsi="Wingdings"/>
                <w:color w:val="7030A0"/>
                <w:sz w:val="18"/>
              </w:rPr>
              <w:t></w:t>
            </w:r>
            <w:r w:rsidRPr="00A10CEB">
              <w:rPr>
                <w:rFonts w:ascii="Arial" w:hAnsi="Arial"/>
                <w:color w:val="7030A0"/>
                <w:sz w:val="18"/>
              </w:rPr>
              <w:t xml:space="preserve"> Other (specify)                                      </w:t>
            </w:r>
            <w:r w:rsidRPr="00A10CEB">
              <w:rPr>
                <w:rFonts w:ascii="Wingdings" w:hAnsi="Wingdings"/>
                <w:color w:val="7030A0"/>
                <w:sz w:val="18"/>
              </w:rPr>
              <w:t></w:t>
            </w:r>
            <w:r w:rsidRPr="00A10CEB">
              <w:rPr>
                <w:rFonts w:ascii="Arial" w:hAnsi="Arial"/>
                <w:color w:val="7030A0"/>
                <w:sz w:val="18"/>
              </w:rPr>
              <w:t xml:space="preserve"> Don’t Know </w:t>
            </w:r>
            <w:r w:rsidRPr="00A10CEB">
              <w:rPr>
                <w:rFonts w:ascii="Arial" w:hAnsi="Arial"/>
                <w:sz w:val="18"/>
              </w:rPr>
              <w:t xml:space="preserve">            </w:t>
            </w:r>
          </w:p>
        </w:tc>
      </w:tr>
      <w:tr w:rsidR="00E447D6" w:rsidRPr="00A10CEB" w14:paraId="11FC8ACF" w14:textId="77777777" w:rsidTr="0048339A">
        <w:trPr>
          <w:jc w:val="center"/>
        </w:trPr>
        <w:tc>
          <w:tcPr>
            <w:tcW w:w="2250" w:type="dxa"/>
            <w:tcBorders>
              <w:bottom w:val="single" w:sz="6" w:space="0" w:color="000000"/>
              <w:right w:val="single" w:sz="6" w:space="0" w:color="000000"/>
            </w:tcBorders>
          </w:tcPr>
          <w:p w14:paraId="20384A61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</w:tc>
        <w:tc>
          <w:tcPr>
            <w:tcW w:w="9111" w:type="dxa"/>
            <w:tcBorders>
              <w:left w:val="single" w:sz="6" w:space="0" w:color="000000"/>
              <w:bottom w:val="single" w:sz="6" w:space="0" w:color="000000"/>
            </w:tcBorders>
          </w:tcPr>
          <w:p w14:paraId="2A8A2D67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</w:tc>
      </w:tr>
    </w:tbl>
    <w:p w14:paraId="2065D821" w14:textId="77777777" w:rsidR="00E447D6" w:rsidRPr="00A10CEB" w:rsidRDefault="00E447D6" w:rsidP="00B75E98">
      <w:pPr>
        <w:rPr>
          <w:rFonts w:ascii="Arial" w:hAnsi="Arial"/>
          <w:sz w:val="20"/>
        </w:rPr>
      </w:pPr>
      <w:r w:rsidRPr="00A10CEB">
        <w:rPr>
          <w:rFonts w:ascii="Arial" w:hAnsi="Arial"/>
          <w:b/>
          <w:sz w:val="20"/>
        </w:rPr>
        <w:t>Section 4-Owner of Structure</w:t>
      </w:r>
      <w:r w:rsidRPr="00A10CEB">
        <w:rPr>
          <w:rFonts w:ascii="Arial" w:hAnsi="Arial"/>
          <w:sz w:val="20"/>
        </w:rPr>
        <w:t xml:space="preserve"> (If business/agency, list contact person)</w:t>
      </w:r>
    </w:p>
    <w:tbl>
      <w:tblPr>
        <w:tblW w:w="0" w:type="auto"/>
        <w:tblInd w:w="120" w:type="dxa"/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4440"/>
        <w:gridCol w:w="2552"/>
        <w:gridCol w:w="2370"/>
        <w:gridCol w:w="2100"/>
      </w:tblGrid>
      <w:tr w:rsidR="00E447D6" w:rsidRPr="00A10CEB" w14:paraId="13268EAD" w14:textId="77777777" w:rsidTr="0048339A">
        <w:tc>
          <w:tcPr>
            <w:tcW w:w="4440" w:type="dxa"/>
            <w:tcBorders>
              <w:top w:val="single" w:sz="6" w:space="0" w:color="000000"/>
              <w:bottom w:val="single" w:sz="6" w:space="0" w:color="000000"/>
            </w:tcBorders>
          </w:tcPr>
          <w:p w14:paraId="7E2134EA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20"/>
              </w:rPr>
            </w:pPr>
          </w:p>
          <w:p w14:paraId="5AF7E76C" w14:textId="77777777" w:rsidR="00E447D6" w:rsidRPr="00A10CEB" w:rsidRDefault="00E447D6" w:rsidP="0048339A">
            <w:pPr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sz w:val="16"/>
              </w:rPr>
              <w:t>Name</w:t>
            </w:r>
          </w:p>
          <w:p w14:paraId="73760228" w14:textId="77777777" w:rsidR="00E447D6" w:rsidRPr="00A10CEB" w:rsidRDefault="001A2275" w:rsidP="0048339A">
            <w:pPr>
              <w:spacing w:after="58"/>
              <w:rPr>
                <w:rFonts w:ascii="Arial" w:hAnsi="Arial"/>
                <w:sz w:val="18"/>
                <w:szCs w:val="18"/>
              </w:rPr>
            </w:pPr>
            <w:r>
              <w:rPr>
                <w:noProof/>
                <w:color w:val="7030A0"/>
                <w:sz w:val="18"/>
                <w:szCs w:val="18"/>
              </w:rPr>
              <w:t>Contact Name</w:t>
            </w:r>
          </w:p>
        </w:tc>
        <w:tc>
          <w:tcPr>
            <w:tcW w:w="255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3DB644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  <w:p w14:paraId="0785FA64" w14:textId="77777777" w:rsidR="00E447D6" w:rsidRPr="00A10CEB" w:rsidRDefault="00E447D6" w:rsidP="0048339A">
            <w:pPr>
              <w:spacing w:after="58"/>
              <w:rPr>
                <w:rFonts w:ascii="Arial" w:hAnsi="Arial"/>
                <w:sz w:val="16"/>
              </w:rPr>
            </w:pPr>
          </w:p>
        </w:tc>
        <w:tc>
          <w:tcPr>
            <w:tcW w:w="2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9E37DD5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  <w:p w14:paraId="675F345C" w14:textId="77777777" w:rsidR="00E447D6" w:rsidRPr="00A10CEB" w:rsidRDefault="00E447D6" w:rsidP="0048339A">
            <w:pPr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sz w:val="16"/>
              </w:rPr>
              <w:t>Telephone number</w:t>
            </w:r>
          </w:p>
          <w:p w14:paraId="4A68A169" w14:textId="77777777" w:rsidR="00E447D6" w:rsidRPr="00A10CEB" w:rsidRDefault="001A2275" w:rsidP="0048339A">
            <w:pPr>
              <w:spacing w:after="58"/>
              <w:rPr>
                <w:rFonts w:ascii="Arial" w:hAnsi="Arial"/>
                <w:sz w:val="18"/>
                <w:szCs w:val="18"/>
              </w:rPr>
            </w:pPr>
            <w:r w:rsidRPr="001A2275">
              <w:rPr>
                <w:noProof/>
                <w:color w:val="7030A0"/>
                <w:sz w:val="18"/>
                <w:szCs w:val="18"/>
              </w:rPr>
              <w:t>Contact Number</w:t>
            </w:r>
          </w:p>
        </w:tc>
        <w:tc>
          <w:tcPr>
            <w:tcW w:w="2100" w:type="dxa"/>
            <w:tcBorders>
              <w:top w:val="single" w:sz="6" w:space="0" w:color="000000"/>
              <w:bottom w:val="single" w:sz="6" w:space="0" w:color="000000"/>
            </w:tcBorders>
          </w:tcPr>
          <w:p w14:paraId="2B0519E1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  <w:p w14:paraId="7DBE9351" w14:textId="77777777" w:rsidR="00E447D6" w:rsidRPr="00A10CEB" w:rsidRDefault="00E447D6" w:rsidP="0048339A">
            <w:pPr>
              <w:spacing w:after="58"/>
              <w:rPr>
                <w:rFonts w:ascii="Arial" w:hAnsi="Arial"/>
                <w:sz w:val="16"/>
              </w:rPr>
            </w:pPr>
          </w:p>
        </w:tc>
      </w:tr>
      <w:tr w:rsidR="00E447D6" w:rsidRPr="00A10CEB" w14:paraId="075CF98D" w14:textId="77777777" w:rsidTr="0048339A">
        <w:tc>
          <w:tcPr>
            <w:tcW w:w="444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3C4D40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  <w:p w14:paraId="296C7841" w14:textId="77777777" w:rsidR="00E447D6" w:rsidRPr="00A10CEB" w:rsidRDefault="00E447D6" w:rsidP="0048339A">
            <w:pPr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sz w:val="16"/>
              </w:rPr>
              <w:t>Address [number, street, apartment (if applicable)]</w:t>
            </w:r>
          </w:p>
          <w:p w14:paraId="414E0D96" w14:textId="77777777" w:rsidR="00E447D6" w:rsidRPr="001A2275" w:rsidRDefault="001A2275" w:rsidP="0048339A">
            <w:pPr>
              <w:spacing w:after="58"/>
              <w:rPr>
                <w:rFonts w:ascii="Arial" w:hAnsi="Arial"/>
                <w:noProof/>
                <w:color w:val="7030A0"/>
                <w:sz w:val="18"/>
                <w:szCs w:val="18"/>
              </w:rPr>
            </w:pPr>
            <w:r w:rsidRPr="001A2275">
              <w:rPr>
                <w:rFonts w:ascii="Arial" w:hAnsi="Arial"/>
                <w:noProof/>
                <w:color w:val="7030A0"/>
                <w:sz w:val="18"/>
                <w:szCs w:val="18"/>
              </w:rPr>
              <w:fldChar w:fldCharType="begin"/>
            </w:r>
            <w:r w:rsidRPr="001A2275">
              <w:rPr>
                <w:rFonts w:ascii="Arial" w:hAnsi="Arial"/>
                <w:noProof/>
                <w:color w:val="7030A0"/>
                <w:sz w:val="18"/>
                <w:szCs w:val="18"/>
              </w:rPr>
              <w:instrText xml:space="preserve"> MERGEFIELD PROJECT_INFOADDRESS </w:instrText>
            </w:r>
            <w:r w:rsidRPr="001A2275">
              <w:rPr>
                <w:rFonts w:ascii="Arial" w:hAnsi="Arial"/>
                <w:noProof/>
                <w:color w:val="7030A0"/>
                <w:sz w:val="18"/>
                <w:szCs w:val="18"/>
              </w:rPr>
              <w:fldChar w:fldCharType="separate"/>
            </w:r>
            <w:r w:rsidRPr="001A2275">
              <w:rPr>
                <w:rFonts w:ascii="Arial" w:hAnsi="Arial"/>
                <w:noProof/>
                <w:color w:val="7030A0"/>
                <w:sz w:val="18"/>
                <w:szCs w:val="18"/>
              </w:rPr>
              <w:t>«PROJECT_INFOADDRESS»</w:t>
            </w:r>
            <w:r w:rsidRPr="001A2275">
              <w:rPr>
                <w:rFonts w:ascii="Arial" w:hAnsi="Arial"/>
                <w:noProof/>
                <w:color w:val="7030A0"/>
                <w:sz w:val="18"/>
                <w:szCs w:val="18"/>
              </w:rPr>
              <w:fldChar w:fldCharType="end"/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6C0144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  <w:p w14:paraId="4C797C5F" w14:textId="77777777" w:rsidR="00E447D6" w:rsidRPr="00A10CEB" w:rsidRDefault="00E447D6" w:rsidP="0048339A">
            <w:pPr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sz w:val="16"/>
              </w:rPr>
              <w:t>City</w:t>
            </w:r>
          </w:p>
          <w:p w14:paraId="6BA52D37" w14:textId="77777777" w:rsidR="00E447D6" w:rsidRPr="001A2275" w:rsidRDefault="001A2275" w:rsidP="0048339A">
            <w:pPr>
              <w:spacing w:after="58"/>
              <w:rPr>
                <w:rFonts w:ascii="Arial" w:hAnsi="Arial"/>
                <w:sz w:val="22"/>
                <w:szCs w:val="22"/>
              </w:rPr>
            </w:pPr>
            <w:r w:rsidRPr="001A2275">
              <w:rPr>
                <w:caps/>
                <w:color w:val="7030A0"/>
                <w:sz w:val="22"/>
                <w:szCs w:val="22"/>
              </w:rPr>
              <w:fldChar w:fldCharType="begin"/>
            </w:r>
            <w:r w:rsidRPr="001A2275">
              <w:rPr>
                <w:caps/>
                <w:color w:val="7030A0"/>
                <w:sz w:val="22"/>
                <w:szCs w:val="22"/>
              </w:rPr>
              <w:instrText xml:space="preserve"> MERGEFIELD PROJECT_INFOCITY </w:instrText>
            </w:r>
            <w:r w:rsidRPr="001A2275">
              <w:rPr>
                <w:caps/>
                <w:color w:val="7030A0"/>
                <w:sz w:val="22"/>
                <w:szCs w:val="22"/>
              </w:rPr>
              <w:fldChar w:fldCharType="separate"/>
            </w:r>
            <w:r w:rsidRPr="001A2275">
              <w:rPr>
                <w:caps/>
                <w:noProof/>
                <w:color w:val="7030A0"/>
                <w:sz w:val="22"/>
                <w:szCs w:val="22"/>
              </w:rPr>
              <w:t>«PROJECT_INFOCITY»</w:t>
            </w:r>
            <w:r w:rsidRPr="001A2275">
              <w:rPr>
                <w:caps/>
                <w:color w:val="7030A0"/>
                <w:sz w:val="22"/>
                <w:szCs w:val="22"/>
              </w:rPr>
              <w:fldChar w:fldCharType="end"/>
            </w:r>
          </w:p>
        </w:tc>
        <w:tc>
          <w:tcPr>
            <w:tcW w:w="2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4759E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  <w:p w14:paraId="1DE0F1C3" w14:textId="77777777" w:rsidR="00E447D6" w:rsidRPr="00A10CEB" w:rsidRDefault="00E447D6" w:rsidP="0048339A">
            <w:pPr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sz w:val="16"/>
              </w:rPr>
              <w:t>State</w:t>
            </w:r>
          </w:p>
          <w:p w14:paraId="59A784A1" w14:textId="77777777" w:rsidR="00E447D6" w:rsidRPr="00A10CEB" w:rsidRDefault="00E447D6" w:rsidP="0048339A">
            <w:pPr>
              <w:spacing w:after="58"/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color w:val="7030A0"/>
                <w:sz w:val="16"/>
              </w:rPr>
              <w:t>CA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A97F693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6"/>
              </w:rPr>
            </w:pPr>
          </w:p>
          <w:p w14:paraId="02DB0FF7" w14:textId="77777777" w:rsidR="00E447D6" w:rsidRPr="00A10CEB" w:rsidRDefault="00E447D6" w:rsidP="0048339A">
            <w:pPr>
              <w:rPr>
                <w:rFonts w:ascii="Arial" w:hAnsi="Arial"/>
                <w:sz w:val="16"/>
              </w:rPr>
            </w:pPr>
            <w:r w:rsidRPr="00A10CEB">
              <w:rPr>
                <w:rFonts w:ascii="Arial" w:hAnsi="Arial"/>
                <w:sz w:val="16"/>
              </w:rPr>
              <w:t>ZIP code</w:t>
            </w:r>
          </w:p>
          <w:p w14:paraId="290030CD" w14:textId="77777777" w:rsidR="00E447D6" w:rsidRPr="00A10CEB" w:rsidRDefault="001A2275" w:rsidP="0048339A">
            <w:pPr>
              <w:spacing w:after="58"/>
              <w:rPr>
                <w:rFonts w:ascii="Arial" w:hAnsi="Arial"/>
                <w:sz w:val="18"/>
                <w:szCs w:val="18"/>
              </w:rPr>
            </w:pPr>
            <w:r w:rsidRPr="001A2275">
              <w:rPr>
                <w:caps/>
                <w:color w:val="7030A0"/>
                <w:sz w:val="22"/>
                <w:szCs w:val="22"/>
              </w:rPr>
              <w:fldChar w:fldCharType="begin"/>
            </w:r>
            <w:r w:rsidRPr="001A2275">
              <w:rPr>
                <w:caps/>
                <w:color w:val="7030A0"/>
                <w:sz w:val="22"/>
                <w:szCs w:val="22"/>
              </w:rPr>
              <w:instrText xml:space="preserve"> MERGEFIELD PROJECT_INFOCITY </w:instrText>
            </w:r>
            <w:r w:rsidRPr="001A2275">
              <w:rPr>
                <w:caps/>
                <w:color w:val="7030A0"/>
                <w:sz w:val="22"/>
                <w:szCs w:val="22"/>
              </w:rPr>
              <w:fldChar w:fldCharType="separate"/>
            </w:r>
            <w:r w:rsidRPr="001A2275">
              <w:rPr>
                <w:caps/>
                <w:noProof/>
                <w:color w:val="7030A0"/>
                <w:sz w:val="22"/>
                <w:szCs w:val="22"/>
              </w:rPr>
              <w:t>«PROJECT_</w:t>
            </w:r>
            <w:r>
              <w:rPr>
                <w:caps/>
                <w:noProof/>
                <w:color w:val="7030A0"/>
                <w:sz w:val="22"/>
                <w:szCs w:val="22"/>
              </w:rPr>
              <w:t>Zip</w:t>
            </w:r>
            <w:r w:rsidRPr="001A2275">
              <w:rPr>
                <w:caps/>
                <w:noProof/>
                <w:color w:val="7030A0"/>
                <w:sz w:val="22"/>
                <w:szCs w:val="22"/>
              </w:rPr>
              <w:t>»</w:t>
            </w:r>
            <w:r w:rsidRPr="001A2275">
              <w:rPr>
                <w:caps/>
                <w:color w:val="7030A0"/>
                <w:sz w:val="22"/>
                <w:szCs w:val="22"/>
              </w:rPr>
              <w:fldChar w:fldCharType="end"/>
            </w:r>
          </w:p>
        </w:tc>
      </w:tr>
    </w:tbl>
    <w:p w14:paraId="14DE4EDF" w14:textId="77777777" w:rsidR="00E447D6" w:rsidRPr="00A10CEB" w:rsidRDefault="00E447D6" w:rsidP="00B75E98">
      <w:pPr>
        <w:rPr>
          <w:rFonts w:ascii="Arial" w:hAnsi="Arial"/>
          <w:sz w:val="22"/>
        </w:rPr>
      </w:pPr>
      <w:r w:rsidRPr="00A10CEB">
        <w:rPr>
          <w:rFonts w:ascii="Arial" w:hAnsi="Arial"/>
          <w:b/>
          <w:sz w:val="22"/>
        </w:rPr>
        <w:t xml:space="preserve">Section 5-Results of Lead Hazard Evaluation </w:t>
      </w:r>
      <w:r w:rsidRPr="00A10CEB">
        <w:rPr>
          <w:rFonts w:ascii="Arial" w:hAnsi="Arial"/>
          <w:sz w:val="22"/>
        </w:rPr>
        <w:t>(Check all that apply)</w:t>
      </w:r>
    </w:p>
    <w:p w14:paraId="2F8480C7" w14:textId="77777777" w:rsidR="00E447D6" w:rsidRPr="00A10CEB" w:rsidRDefault="00E447D6" w:rsidP="00B75E98">
      <w:pPr>
        <w:rPr>
          <w:rFonts w:ascii="Arial" w:hAnsi="Arial"/>
          <w:sz w:val="22"/>
        </w:rPr>
      </w:pPr>
    </w:p>
    <w:p w14:paraId="094D1BE0" w14:textId="77777777" w:rsidR="00E447D6" w:rsidRPr="00A10CEB" w:rsidRDefault="00E447D6" w:rsidP="00B75E98">
      <w:pPr>
        <w:tabs>
          <w:tab w:val="left" w:pos="-360"/>
          <w:tab w:val="left" w:pos="0"/>
          <w:tab w:val="left" w:pos="273"/>
        </w:tabs>
        <w:ind w:left="274" w:hanging="274"/>
        <w:rPr>
          <w:rFonts w:ascii="Arial" w:hAnsi="Arial"/>
          <w:sz w:val="20"/>
        </w:rPr>
      </w:pPr>
      <w:r w:rsidRPr="00A10CEB">
        <w:rPr>
          <w:rFonts w:ascii="Wingdings" w:hAnsi="Wingdings"/>
          <w:sz w:val="20"/>
          <w:highlight w:val="green"/>
        </w:rPr>
        <w:t></w:t>
      </w:r>
      <w:r w:rsidRPr="00A10CEB">
        <w:rPr>
          <w:rFonts w:ascii="Arial" w:hAnsi="Arial"/>
          <w:sz w:val="20"/>
          <w:highlight w:val="green"/>
        </w:rPr>
        <w:t xml:space="preserve"> No lead-based paint detected</w:t>
      </w:r>
      <w:r w:rsidRPr="00A10CEB">
        <w:rPr>
          <w:rFonts w:ascii="Arial" w:hAnsi="Arial"/>
          <w:sz w:val="20"/>
        </w:rPr>
        <w:t xml:space="preserve">       </w:t>
      </w:r>
      <w:r w:rsidRPr="00A10CEB">
        <w:rPr>
          <w:rFonts w:ascii="Wingdings" w:hAnsi="Wingdings"/>
          <w:sz w:val="20"/>
          <w:highlight w:val="red"/>
        </w:rPr>
        <w:t></w:t>
      </w:r>
      <w:r w:rsidRPr="00A10CEB">
        <w:rPr>
          <w:rFonts w:ascii="Arial" w:hAnsi="Arial"/>
          <w:sz w:val="20"/>
          <w:highlight w:val="red"/>
        </w:rPr>
        <w:t xml:space="preserve"> Intact Lead-based paint detected      </w:t>
      </w:r>
      <w:r w:rsidRPr="00A10CEB">
        <w:rPr>
          <w:rFonts w:ascii="Wingdings" w:hAnsi="Wingdings"/>
          <w:sz w:val="20"/>
          <w:highlight w:val="red"/>
        </w:rPr>
        <w:t></w:t>
      </w:r>
      <w:r w:rsidRPr="00A10CEB">
        <w:rPr>
          <w:rFonts w:ascii="Arial" w:hAnsi="Arial"/>
          <w:sz w:val="20"/>
          <w:highlight w:val="red"/>
        </w:rPr>
        <w:t xml:space="preserve"> Deteriorated Lead-based paint detected</w:t>
      </w:r>
      <w:r w:rsidRPr="00A10CEB">
        <w:rPr>
          <w:rFonts w:ascii="Arial" w:hAnsi="Arial"/>
          <w:sz w:val="20"/>
        </w:rPr>
        <w:t xml:space="preserve">        </w:t>
      </w:r>
    </w:p>
    <w:p w14:paraId="6E332216" w14:textId="77777777" w:rsidR="00E447D6" w:rsidRPr="00A10CEB" w:rsidRDefault="00E447D6" w:rsidP="00B75E98">
      <w:pPr>
        <w:tabs>
          <w:tab w:val="left" w:pos="-360"/>
          <w:tab w:val="left" w:pos="0"/>
          <w:tab w:val="left" w:pos="273"/>
        </w:tabs>
        <w:jc w:val="both"/>
        <w:rPr>
          <w:rFonts w:ascii="Arial" w:hAnsi="Arial"/>
          <w:sz w:val="20"/>
        </w:rPr>
      </w:pPr>
    </w:p>
    <w:p w14:paraId="3AAF8B4C" w14:textId="77777777" w:rsidR="00E447D6" w:rsidRPr="00A10CEB" w:rsidRDefault="00E447D6" w:rsidP="00B75E98">
      <w:pPr>
        <w:tabs>
          <w:tab w:val="left" w:pos="-360"/>
          <w:tab w:val="left" w:pos="0"/>
          <w:tab w:val="left" w:pos="273"/>
        </w:tabs>
        <w:jc w:val="both"/>
        <w:rPr>
          <w:rFonts w:ascii="Arial" w:hAnsi="Arial"/>
          <w:sz w:val="20"/>
        </w:rPr>
      </w:pPr>
      <w:r w:rsidRPr="00A10CEB">
        <w:rPr>
          <w:rFonts w:ascii="Wingdings" w:hAnsi="Wingdings"/>
          <w:sz w:val="20"/>
          <w:highlight w:val="green"/>
        </w:rPr>
        <w:t></w:t>
      </w:r>
      <w:r w:rsidRPr="00A10CEB">
        <w:rPr>
          <w:rFonts w:ascii="Arial" w:hAnsi="Arial"/>
          <w:sz w:val="20"/>
          <w:highlight w:val="green"/>
        </w:rPr>
        <w:t xml:space="preserve"> No lead hazards detected</w:t>
      </w:r>
      <w:r w:rsidRPr="00A10CEB">
        <w:rPr>
          <w:rFonts w:ascii="Arial" w:hAnsi="Arial"/>
          <w:sz w:val="20"/>
        </w:rPr>
        <w:t xml:space="preserve">   </w:t>
      </w:r>
      <w:r w:rsidRPr="00A10CEB">
        <w:rPr>
          <w:rFonts w:ascii="Wingdings" w:hAnsi="Wingdings"/>
          <w:sz w:val="20"/>
          <w:highlight w:val="red"/>
        </w:rPr>
        <w:t></w:t>
      </w:r>
      <w:r w:rsidRPr="00A10CEB">
        <w:rPr>
          <w:rFonts w:ascii="Arial" w:hAnsi="Arial"/>
          <w:sz w:val="20"/>
          <w:highlight w:val="red"/>
        </w:rPr>
        <w:t xml:space="preserve"> Lead Contaminated Dust Found   </w:t>
      </w:r>
      <w:r w:rsidRPr="00A10CEB">
        <w:rPr>
          <w:rFonts w:ascii="Wingdings" w:hAnsi="Wingdings"/>
          <w:sz w:val="20"/>
          <w:highlight w:val="red"/>
        </w:rPr>
        <w:t></w:t>
      </w:r>
      <w:r w:rsidRPr="00A10CEB">
        <w:rPr>
          <w:rFonts w:ascii="Arial" w:hAnsi="Arial"/>
          <w:sz w:val="20"/>
          <w:highlight w:val="red"/>
        </w:rPr>
        <w:t xml:space="preserve"> Lead Contaminated Soil Found</w:t>
      </w:r>
      <w:r w:rsidRPr="00A10CEB">
        <w:rPr>
          <w:rFonts w:ascii="Arial" w:hAnsi="Arial"/>
          <w:sz w:val="20"/>
        </w:rPr>
        <w:t xml:space="preserve">    </w:t>
      </w:r>
      <w:r w:rsidRPr="00A10CEB">
        <w:rPr>
          <w:rFonts w:ascii="Wingdings" w:hAnsi="Wingdings"/>
          <w:sz w:val="20"/>
        </w:rPr>
        <w:t></w:t>
      </w:r>
      <w:r w:rsidRPr="00A10CEB">
        <w:rPr>
          <w:rFonts w:ascii="Arial" w:hAnsi="Arial"/>
          <w:sz w:val="20"/>
        </w:rPr>
        <w:t xml:space="preserve"> Other </w:t>
      </w:r>
      <w:r w:rsidRPr="00A10CEB">
        <w:rPr>
          <w:rFonts w:ascii="Arial" w:hAnsi="Arial"/>
          <w:sz w:val="18"/>
        </w:rPr>
        <w:t xml:space="preserve">(specify) </w:t>
      </w:r>
      <w:r w:rsidRPr="00A10CEB">
        <w:rPr>
          <w:rFonts w:ascii="Arial" w:hAnsi="Arial"/>
          <w:sz w:val="18"/>
          <w:u w:val="single"/>
        </w:rPr>
        <w:t xml:space="preserve">               </w:t>
      </w:r>
    </w:p>
    <w:p w14:paraId="7B7FAC43" w14:textId="77777777" w:rsidR="00E447D6" w:rsidRPr="00A10CEB" w:rsidRDefault="00E447D6" w:rsidP="00B75E98">
      <w:pPr>
        <w:tabs>
          <w:tab w:val="left" w:pos="-360"/>
          <w:tab w:val="left" w:pos="0"/>
          <w:tab w:val="left" w:pos="273"/>
        </w:tabs>
        <w:jc w:val="both"/>
        <w:rPr>
          <w:rFonts w:ascii="Arial" w:hAnsi="Arial"/>
          <w:sz w:val="20"/>
        </w:rPr>
      </w:pPr>
    </w:p>
    <w:tbl>
      <w:tblPr>
        <w:tblW w:w="11504" w:type="dxa"/>
        <w:tblInd w:w="120" w:type="dxa"/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2450"/>
        <w:gridCol w:w="2450"/>
        <w:gridCol w:w="2473"/>
        <w:gridCol w:w="2088"/>
        <w:gridCol w:w="2043"/>
      </w:tblGrid>
      <w:tr w:rsidR="00E447D6" w:rsidRPr="00A10CEB" w14:paraId="29D2696A" w14:textId="77777777" w:rsidTr="0048339A">
        <w:tc>
          <w:tcPr>
            <w:tcW w:w="7373" w:type="dxa"/>
            <w:gridSpan w:val="3"/>
            <w:tcBorders>
              <w:top w:val="single" w:sz="6" w:space="0" w:color="000000"/>
              <w:bottom w:val="single" w:sz="6" w:space="0" w:color="000000"/>
            </w:tcBorders>
          </w:tcPr>
          <w:p w14:paraId="6C007562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22"/>
              </w:rPr>
            </w:pPr>
          </w:p>
          <w:p w14:paraId="68A411EE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22"/>
              </w:rPr>
            </w:pPr>
            <w:r w:rsidRPr="00A10CEB">
              <w:rPr>
                <w:rFonts w:ascii="Arial" w:hAnsi="Arial"/>
                <w:b/>
                <w:sz w:val="22"/>
              </w:rPr>
              <w:t>Section 6-Individual Conducting Lead Hazard Evaluation</w:t>
            </w:r>
          </w:p>
        </w:tc>
        <w:tc>
          <w:tcPr>
            <w:tcW w:w="2088" w:type="dxa"/>
            <w:tcBorders>
              <w:top w:val="single" w:sz="6" w:space="0" w:color="000000"/>
              <w:bottom w:val="single" w:sz="6" w:space="0" w:color="000000"/>
            </w:tcBorders>
          </w:tcPr>
          <w:p w14:paraId="7950D5DD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22"/>
              </w:rPr>
            </w:pPr>
          </w:p>
          <w:p w14:paraId="2D296989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22"/>
              </w:rPr>
            </w:pPr>
          </w:p>
        </w:tc>
        <w:tc>
          <w:tcPr>
            <w:tcW w:w="2043" w:type="dxa"/>
            <w:tcBorders>
              <w:top w:val="single" w:sz="6" w:space="0" w:color="000000"/>
              <w:bottom w:val="single" w:sz="6" w:space="0" w:color="000000"/>
            </w:tcBorders>
          </w:tcPr>
          <w:p w14:paraId="28C27620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22"/>
              </w:rPr>
            </w:pPr>
          </w:p>
          <w:p w14:paraId="473A7CCC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22"/>
              </w:rPr>
            </w:pPr>
          </w:p>
        </w:tc>
      </w:tr>
      <w:tr w:rsidR="00E447D6" w:rsidRPr="00A10CEB" w14:paraId="6D98881A" w14:textId="77777777" w:rsidTr="0048339A">
        <w:trPr>
          <w:trHeight w:hRule="exact" w:val="547"/>
        </w:trPr>
        <w:tc>
          <w:tcPr>
            <w:tcW w:w="2450" w:type="dxa"/>
            <w:tcBorders>
              <w:top w:val="single" w:sz="6" w:space="0" w:color="000000"/>
              <w:bottom w:val="single" w:sz="6" w:space="0" w:color="000000"/>
            </w:tcBorders>
          </w:tcPr>
          <w:p w14:paraId="0822D00B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22"/>
              </w:rPr>
            </w:pPr>
          </w:p>
          <w:p w14:paraId="3A93E2E1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rPr>
                <w:rFonts w:ascii="Arial" w:hAnsi="Arial"/>
                <w:sz w:val="17"/>
              </w:rPr>
            </w:pPr>
            <w:r w:rsidRPr="00A10CEB">
              <w:rPr>
                <w:rFonts w:ascii="Arial" w:hAnsi="Arial"/>
                <w:sz w:val="17"/>
              </w:rPr>
              <w:t>Name</w:t>
            </w:r>
          </w:p>
          <w:p w14:paraId="5673A402" w14:textId="77777777" w:rsidR="00E447D6" w:rsidRPr="00A10CEB" w:rsidRDefault="001A2275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/>
                <w:noProof/>
                <w:color w:val="7030A0"/>
                <w:sz w:val="18"/>
                <w:szCs w:val="18"/>
              </w:rPr>
              <w:t>Inspector Names</w:t>
            </w:r>
          </w:p>
        </w:tc>
        <w:tc>
          <w:tcPr>
            <w:tcW w:w="2450" w:type="dxa"/>
            <w:tcBorders>
              <w:top w:val="single" w:sz="6" w:space="0" w:color="000000"/>
              <w:bottom w:val="single" w:sz="6" w:space="0" w:color="000000"/>
            </w:tcBorders>
          </w:tcPr>
          <w:p w14:paraId="2D67CB80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7"/>
              </w:rPr>
            </w:pPr>
          </w:p>
          <w:p w14:paraId="01F6C120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17"/>
              </w:rPr>
            </w:pPr>
          </w:p>
        </w:tc>
        <w:tc>
          <w:tcPr>
            <w:tcW w:w="2473" w:type="dxa"/>
            <w:tcBorders>
              <w:top w:val="single" w:sz="6" w:space="0" w:color="000000"/>
              <w:bottom w:val="single" w:sz="6" w:space="0" w:color="000000"/>
            </w:tcBorders>
          </w:tcPr>
          <w:p w14:paraId="725B9102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7"/>
              </w:rPr>
            </w:pPr>
          </w:p>
          <w:p w14:paraId="3DD6F643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17"/>
              </w:rPr>
            </w:pPr>
          </w:p>
        </w:tc>
        <w:tc>
          <w:tcPr>
            <w:tcW w:w="2088" w:type="dxa"/>
            <w:tcBorders>
              <w:top w:val="single" w:sz="6" w:space="0" w:color="000000"/>
              <w:bottom w:val="single" w:sz="6" w:space="0" w:color="000000"/>
            </w:tcBorders>
          </w:tcPr>
          <w:p w14:paraId="7AB22E8B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7"/>
              </w:rPr>
            </w:pPr>
          </w:p>
          <w:p w14:paraId="20B09245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rPr>
                <w:rFonts w:ascii="Arial" w:hAnsi="Arial"/>
                <w:sz w:val="17"/>
              </w:rPr>
            </w:pPr>
            <w:r w:rsidRPr="00A10CEB">
              <w:rPr>
                <w:rFonts w:ascii="Arial" w:hAnsi="Arial"/>
                <w:sz w:val="17"/>
              </w:rPr>
              <w:t>Telephone number</w:t>
            </w:r>
          </w:p>
          <w:p w14:paraId="30E819A3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19"/>
              </w:rPr>
            </w:pPr>
            <w:r w:rsidRPr="00A10CEB">
              <w:rPr>
                <w:rFonts w:ascii="Arial" w:hAnsi="Arial"/>
                <w:sz w:val="19"/>
              </w:rPr>
              <w:t>714-894-5700</w:t>
            </w:r>
          </w:p>
        </w:tc>
        <w:tc>
          <w:tcPr>
            <w:tcW w:w="2043" w:type="dxa"/>
            <w:tcBorders>
              <w:top w:val="single" w:sz="6" w:space="0" w:color="000000"/>
              <w:bottom w:val="single" w:sz="6" w:space="0" w:color="000000"/>
            </w:tcBorders>
          </w:tcPr>
          <w:p w14:paraId="532C615F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9"/>
              </w:rPr>
            </w:pPr>
          </w:p>
          <w:p w14:paraId="68A06D93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19"/>
              </w:rPr>
            </w:pPr>
          </w:p>
        </w:tc>
      </w:tr>
      <w:tr w:rsidR="00E447D6" w:rsidRPr="00A10CEB" w14:paraId="3949F0D0" w14:textId="77777777" w:rsidTr="0048339A">
        <w:tc>
          <w:tcPr>
            <w:tcW w:w="4900" w:type="dxa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0FAA3646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9"/>
              </w:rPr>
            </w:pPr>
          </w:p>
          <w:p w14:paraId="0FF0D368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rPr>
                <w:rFonts w:ascii="Arial" w:hAnsi="Arial"/>
                <w:sz w:val="19"/>
              </w:rPr>
            </w:pPr>
            <w:r w:rsidRPr="00A10CEB">
              <w:rPr>
                <w:rFonts w:ascii="Arial" w:hAnsi="Arial"/>
                <w:sz w:val="19"/>
              </w:rPr>
              <w:t>Address (number, street, apartment (if applicable)</w:t>
            </w:r>
          </w:p>
          <w:p w14:paraId="24EAE432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19"/>
              </w:rPr>
            </w:pPr>
            <w:r w:rsidRPr="00A10CEB">
              <w:rPr>
                <w:rFonts w:ascii="Arial" w:hAnsi="Arial"/>
                <w:sz w:val="19"/>
              </w:rPr>
              <w:t>16531 Bolsa Chica, Suite 205</w:t>
            </w:r>
          </w:p>
        </w:tc>
        <w:tc>
          <w:tcPr>
            <w:tcW w:w="2473" w:type="dxa"/>
            <w:tcBorders>
              <w:top w:val="single" w:sz="6" w:space="0" w:color="000000"/>
              <w:bottom w:val="single" w:sz="6" w:space="0" w:color="000000"/>
            </w:tcBorders>
          </w:tcPr>
          <w:p w14:paraId="62411A78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9"/>
              </w:rPr>
            </w:pPr>
          </w:p>
          <w:p w14:paraId="76A1524B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rPr>
                <w:rFonts w:ascii="Arial" w:hAnsi="Arial"/>
                <w:sz w:val="19"/>
              </w:rPr>
            </w:pPr>
            <w:r w:rsidRPr="00A10CEB">
              <w:rPr>
                <w:rFonts w:ascii="Arial" w:hAnsi="Arial"/>
                <w:sz w:val="19"/>
              </w:rPr>
              <w:t>City</w:t>
            </w:r>
          </w:p>
          <w:p w14:paraId="25DF0C3F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19"/>
              </w:rPr>
            </w:pPr>
            <w:r w:rsidRPr="00A10CEB">
              <w:rPr>
                <w:rFonts w:ascii="Arial" w:hAnsi="Arial"/>
                <w:sz w:val="19"/>
              </w:rPr>
              <w:t>Huntington Beach</w:t>
            </w:r>
          </w:p>
        </w:tc>
        <w:tc>
          <w:tcPr>
            <w:tcW w:w="2088" w:type="dxa"/>
            <w:tcBorders>
              <w:top w:val="single" w:sz="6" w:space="0" w:color="000000"/>
              <w:bottom w:val="single" w:sz="6" w:space="0" w:color="000000"/>
            </w:tcBorders>
          </w:tcPr>
          <w:p w14:paraId="78E5903E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9"/>
              </w:rPr>
            </w:pPr>
          </w:p>
          <w:p w14:paraId="19DBA60B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rPr>
                <w:rFonts w:ascii="Arial" w:hAnsi="Arial"/>
                <w:sz w:val="19"/>
              </w:rPr>
            </w:pPr>
            <w:r w:rsidRPr="00A10CEB">
              <w:rPr>
                <w:rFonts w:ascii="Arial" w:hAnsi="Arial"/>
                <w:sz w:val="19"/>
              </w:rPr>
              <w:t>State</w:t>
            </w:r>
          </w:p>
          <w:p w14:paraId="1A7DAFDE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19"/>
              </w:rPr>
            </w:pPr>
            <w:r w:rsidRPr="00A10CEB">
              <w:rPr>
                <w:rFonts w:ascii="Arial" w:hAnsi="Arial"/>
                <w:sz w:val="19"/>
              </w:rPr>
              <w:t>CA</w:t>
            </w:r>
          </w:p>
        </w:tc>
        <w:tc>
          <w:tcPr>
            <w:tcW w:w="2043" w:type="dxa"/>
            <w:tcBorders>
              <w:top w:val="single" w:sz="6" w:space="0" w:color="000000"/>
              <w:bottom w:val="single" w:sz="6" w:space="0" w:color="000000"/>
            </w:tcBorders>
          </w:tcPr>
          <w:p w14:paraId="62D09024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sz w:val="19"/>
              </w:rPr>
            </w:pPr>
          </w:p>
          <w:p w14:paraId="7636B3A1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rPr>
                <w:rFonts w:ascii="Arial" w:hAnsi="Arial"/>
                <w:sz w:val="19"/>
              </w:rPr>
            </w:pPr>
            <w:r w:rsidRPr="00A10CEB">
              <w:rPr>
                <w:rFonts w:ascii="Arial" w:hAnsi="Arial"/>
                <w:sz w:val="19"/>
              </w:rPr>
              <w:t>ZIP code</w:t>
            </w:r>
          </w:p>
          <w:p w14:paraId="2B961FAD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/>
              <w:rPr>
                <w:rFonts w:ascii="Arial" w:hAnsi="Arial"/>
                <w:sz w:val="19"/>
              </w:rPr>
            </w:pPr>
            <w:r w:rsidRPr="00A10CEB">
              <w:rPr>
                <w:rFonts w:ascii="Arial" w:hAnsi="Arial"/>
                <w:sz w:val="19"/>
              </w:rPr>
              <w:t>92649</w:t>
            </w:r>
          </w:p>
        </w:tc>
      </w:tr>
      <w:tr w:rsidR="00E447D6" w:rsidRPr="00A10CEB" w14:paraId="31134C29" w14:textId="77777777" w:rsidTr="0048339A">
        <w:trPr>
          <w:trHeight w:hRule="exact" w:val="691"/>
        </w:trPr>
        <w:tc>
          <w:tcPr>
            <w:tcW w:w="2450" w:type="dxa"/>
            <w:tcBorders>
              <w:top w:val="single" w:sz="6" w:space="0" w:color="000000"/>
              <w:bottom w:val="single" w:sz="6" w:space="0" w:color="000000"/>
            </w:tcBorders>
          </w:tcPr>
          <w:p w14:paraId="64A8218B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color w:val="7030A0"/>
                <w:sz w:val="16"/>
              </w:rPr>
            </w:pPr>
          </w:p>
          <w:p w14:paraId="211BC45D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line="312" w:lineRule="auto"/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color w:val="7030A0"/>
                <w:sz w:val="16"/>
              </w:rPr>
              <w:t>CDPH certification number</w:t>
            </w:r>
          </w:p>
          <w:p w14:paraId="4148E8B8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 w:line="312" w:lineRule="auto"/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color w:val="7030A0"/>
                <w:sz w:val="16"/>
              </w:rPr>
              <w:t>12   14441      25548</w:t>
            </w:r>
          </w:p>
        </w:tc>
        <w:tc>
          <w:tcPr>
            <w:tcW w:w="2450" w:type="dxa"/>
            <w:tcBorders>
              <w:top w:val="single" w:sz="6" w:space="0" w:color="000000"/>
              <w:bottom w:val="single" w:sz="6" w:space="0" w:color="000000"/>
            </w:tcBorders>
          </w:tcPr>
          <w:p w14:paraId="2514B8E1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color w:val="7030A0"/>
                <w:sz w:val="16"/>
              </w:rPr>
            </w:pPr>
          </w:p>
          <w:p w14:paraId="27056801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line="312" w:lineRule="auto"/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color w:val="7030A0"/>
                <w:sz w:val="16"/>
              </w:rPr>
              <w:t>Signature</w:t>
            </w:r>
            <w:r w:rsidRPr="00A10CEB">
              <w:rPr>
                <w:rFonts w:ascii="Arial" w:hAnsi="Arial"/>
                <w:noProof/>
                <w:color w:val="7030A0"/>
                <w:sz w:val="16"/>
              </w:rPr>
              <w:drawing>
                <wp:inline distT="0" distB="0" distL="0" distR="0" wp14:anchorId="37059BB9" wp14:editId="6D33DE13">
                  <wp:extent cx="1400175" cy="323850"/>
                  <wp:effectExtent l="0" t="0" r="0" b="0"/>
                  <wp:docPr id="6" name="Picture 6" descr="Mat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t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73C728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 w:line="312" w:lineRule="auto"/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Wingdings" w:hAnsi="Wingdings"/>
                <w:color w:val="7030A0"/>
                <w:sz w:val="16"/>
              </w:rPr>
              <w:t></w:t>
            </w:r>
          </w:p>
        </w:tc>
        <w:tc>
          <w:tcPr>
            <w:tcW w:w="2473" w:type="dxa"/>
            <w:tcBorders>
              <w:top w:val="single" w:sz="6" w:space="0" w:color="000000"/>
              <w:bottom w:val="single" w:sz="6" w:space="0" w:color="000000"/>
            </w:tcBorders>
          </w:tcPr>
          <w:p w14:paraId="15AC0660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color w:val="7030A0"/>
                <w:sz w:val="16"/>
              </w:rPr>
            </w:pPr>
          </w:p>
          <w:p w14:paraId="037D573D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 w:line="312" w:lineRule="auto"/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noProof/>
                <w:color w:val="7030A0"/>
                <w:sz w:val="16"/>
              </w:rPr>
              <w:drawing>
                <wp:inline distT="0" distB="0" distL="0" distR="0" wp14:anchorId="79DB5EE2" wp14:editId="6FD3F82A">
                  <wp:extent cx="1419225" cy="295275"/>
                  <wp:effectExtent l="0" t="0" r="0" b="0"/>
                  <wp:docPr id="7" name="Picture 7" descr="Kei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Keit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8" w:type="dxa"/>
            <w:tcBorders>
              <w:top w:val="single" w:sz="6" w:space="0" w:color="000000"/>
              <w:bottom w:val="single" w:sz="6" w:space="0" w:color="000000"/>
            </w:tcBorders>
          </w:tcPr>
          <w:p w14:paraId="7A8861C6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color w:val="7030A0"/>
                <w:sz w:val="16"/>
              </w:rPr>
            </w:pPr>
          </w:p>
          <w:p w14:paraId="5D1BE5FC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 w:line="312" w:lineRule="auto"/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noProof/>
                <w:color w:val="7030A0"/>
                <w:sz w:val="16"/>
              </w:rPr>
              <w:drawing>
                <wp:inline distT="0" distB="0" distL="0" distR="0" wp14:anchorId="31E44B09" wp14:editId="1E1F61C7">
                  <wp:extent cx="1171575" cy="304800"/>
                  <wp:effectExtent l="0" t="0" r="0" b="0"/>
                  <wp:docPr id="8" name="Picture 8" descr="Jerem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Jerem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3" w:type="dxa"/>
            <w:tcBorders>
              <w:top w:val="single" w:sz="6" w:space="0" w:color="000000"/>
              <w:bottom w:val="single" w:sz="6" w:space="0" w:color="000000"/>
            </w:tcBorders>
          </w:tcPr>
          <w:p w14:paraId="1252D488" w14:textId="77777777" w:rsidR="00E447D6" w:rsidRPr="00A10CEB" w:rsidRDefault="00E447D6" w:rsidP="0048339A">
            <w:pPr>
              <w:spacing w:line="36" w:lineRule="exact"/>
              <w:rPr>
                <w:rFonts w:ascii="Arial" w:hAnsi="Arial"/>
                <w:color w:val="7030A0"/>
                <w:sz w:val="16"/>
              </w:rPr>
            </w:pPr>
          </w:p>
          <w:p w14:paraId="0EB03309" w14:textId="77777777" w:rsidR="00E447D6" w:rsidRPr="00A10CEB" w:rsidRDefault="00E447D6" w:rsidP="0048339A">
            <w:pPr>
              <w:tabs>
                <w:tab w:val="left" w:pos="-360"/>
                <w:tab w:val="left" w:pos="0"/>
                <w:tab w:val="left" w:pos="273"/>
              </w:tabs>
              <w:spacing w:after="58" w:line="312" w:lineRule="auto"/>
              <w:rPr>
                <w:rFonts w:ascii="Arial" w:hAnsi="Arial"/>
                <w:color w:val="7030A0"/>
                <w:sz w:val="16"/>
              </w:rPr>
            </w:pPr>
            <w:r w:rsidRPr="00A10CEB">
              <w:rPr>
                <w:rFonts w:ascii="Arial" w:hAnsi="Arial"/>
                <w:color w:val="7030A0"/>
                <w:sz w:val="16"/>
              </w:rPr>
              <w:t>Date</w:t>
            </w:r>
          </w:p>
          <w:p w14:paraId="18A29AA4" w14:textId="77777777" w:rsidR="00E447D6" w:rsidRPr="001A2275" w:rsidRDefault="001A2275" w:rsidP="0048339A">
            <w:pPr>
              <w:tabs>
                <w:tab w:val="left" w:pos="-360"/>
                <w:tab w:val="left" w:pos="0"/>
                <w:tab w:val="left" w:pos="273"/>
              </w:tabs>
              <w:spacing w:after="58" w:line="312" w:lineRule="auto"/>
              <w:rPr>
                <w:rFonts w:ascii="Arial" w:hAnsi="Arial"/>
                <w:color w:val="7030A0"/>
                <w:sz w:val="20"/>
              </w:rPr>
            </w:pPr>
            <w:r w:rsidRPr="001A2275">
              <w:rPr>
                <w:rFonts w:ascii="Arial" w:hAnsi="Arial"/>
                <w:noProof/>
                <w:color w:val="7030A0"/>
                <w:sz w:val="22"/>
              </w:rPr>
              <w:t>Inspection date</w:t>
            </w:r>
          </w:p>
        </w:tc>
      </w:tr>
    </w:tbl>
    <w:p w14:paraId="4C5D9EC7" w14:textId="77777777" w:rsidR="00E447D6" w:rsidRPr="00A10CEB" w:rsidRDefault="00E447D6" w:rsidP="00B75E98">
      <w:pPr>
        <w:tabs>
          <w:tab w:val="left" w:pos="-360"/>
          <w:tab w:val="left" w:pos="0"/>
          <w:tab w:val="left" w:pos="273"/>
        </w:tabs>
        <w:spacing w:line="360" w:lineRule="auto"/>
        <w:jc w:val="both"/>
        <w:rPr>
          <w:rFonts w:ascii="Arial" w:hAnsi="Arial"/>
          <w:sz w:val="16"/>
          <w:szCs w:val="16"/>
        </w:rPr>
      </w:pPr>
      <w:r w:rsidRPr="00A10CEB">
        <w:rPr>
          <w:rFonts w:ascii="Arial" w:hAnsi="Arial"/>
          <w:b/>
          <w:sz w:val="22"/>
        </w:rPr>
        <w:tab/>
      </w:r>
      <w:r w:rsidRPr="00A10CEB">
        <w:rPr>
          <w:rFonts w:ascii="Arial" w:hAnsi="Arial"/>
          <w:sz w:val="16"/>
          <w:szCs w:val="16"/>
        </w:rPr>
        <w:t>Name and CDPH certification number of any other individuals conducting sampling or testing (if applicable)</w:t>
      </w:r>
    </w:p>
    <w:p w14:paraId="3EA128FC" w14:textId="77777777" w:rsidR="00E447D6" w:rsidRPr="00A10CEB" w:rsidRDefault="00E447D6" w:rsidP="00B75E98">
      <w:pPr>
        <w:pBdr>
          <w:bottom w:val="single" w:sz="4" w:space="1" w:color="auto"/>
        </w:pBdr>
        <w:tabs>
          <w:tab w:val="left" w:pos="-360"/>
          <w:tab w:val="left" w:pos="0"/>
          <w:tab w:val="left" w:pos="273"/>
        </w:tabs>
        <w:spacing w:line="360" w:lineRule="auto"/>
        <w:jc w:val="both"/>
        <w:rPr>
          <w:rFonts w:ascii="Arial" w:hAnsi="Arial"/>
          <w:sz w:val="16"/>
          <w:szCs w:val="16"/>
          <w:u w:val="single"/>
        </w:rPr>
      </w:pPr>
      <w:r w:rsidRPr="00A10CEB">
        <w:rPr>
          <w:rFonts w:ascii="Arial" w:hAnsi="Arial"/>
          <w:sz w:val="16"/>
          <w:szCs w:val="16"/>
          <w:u w:val="single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7AE2C94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spacing w:line="360" w:lineRule="auto"/>
        <w:jc w:val="both"/>
        <w:rPr>
          <w:rFonts w:ascii="Arial" w:hAnsi="Arial"/>
          <w:sz w:val="22"/>
        </w:rPr>
      </w:pPr>
      <w:r w:rsidRPr="00A10CEB">
        <w:rPr>
          <w:rFonts w:ascii="Arial" w:hAnsi="Arial"/>
          <w:b/>
          <w:sz w:val="22"/>
        </w:rPr>
        <w:t>Section 7-Atta</w:t>
      </w:r>
      <w:r w:rsidRPr="008D45D6">
        <w:rPr>
          <w:rFonts w:ascii="Arial" w:hAnsi="Arial"/>
          <w:b/>
          <w:sz w:val="22"/>
        </w:rPr>
        <w:t>chments</w:t>
      </w:r>
    </w:p>
    <w:p w14:paraId="7FF10C38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jc w:val="both"/>
        <w:rPr>
          <w:rFonts w:ascii="Arial" w:hAnsi="Arial"/>
          <w:sz w:val="20"/>
        </w:rPr>
      </w:pPr>
      <w:r w:rsidRPr="008D45D6">
        <w:rPr>
          <w:rFonts w:ascii="Arial" w:hAnsi="Arial"/>
          <w:sz w:val="20"/>
        </w:rPr>
        <w:t xml:space="preserve">A. A foundation diagram or sketch of the structure indicating the specific locations of each lead hazard or presence       </w:t>
      </w:r>
    </w:p>
    <w:p w14:paraId="5D6EB41B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jc w:val="both"/>
        <w:rPr>
          <w:rFonts w:ascii="Arial" w:hAnsi="Arial"/>
          <w:sz w:val="20"/>
        </w:rPr>
      </w:pPr>
      <w:r w:rsidRPr="008D45D6">
        <w:rPr>
          <w:rFonts w:ascii="Arial" w:hAnsi="Arial"/>
          <w:sz w:val="20"/>
        </w:rPr>
        <w:t xml:space="preserve">     of lead-based paint;</w:t>
      </w:r>
    </w:p>
    <w:p w14:paraId="7B006212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spacing w:line="312" w:lineRule="auto"/>
        <w:jc w:val="both"/>
        <w:rPr>
          <w:rFonts w:ascii="Arial" w:hAnsi="Arial"/>
          <w:sz w:val="20"/>
        </w:rPr>
      </w:pPr>
      <w:r w:rsidRPr="008D45D6">
        <w:rPr>
          <w:rFonts w:ascii="Arial" w:hAnsi="Arial"/>
          <w:sz w:val="20"/>
        </w:rPr>
        <w:t>B.  Each testing method, device, and sampling procedure used;</w:t>
      </w:r>
    </w:p>
    <w:p w14:paraId="58BF4CD1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jc w:val="both"/>
        <w:rPr>
          <w:rFonts w:ascii="Arial" w:hAnsi="Arial"/>
          <w:sz w:val="20"/>
        </w:rPr>
      </w:pPr>
      <w:r w:rsidRPr="008D45D6">
        <w:rPr>
          <w:rFonts w:ascii="Arial" w:hAnsi="Arial"/>
          <w:sz w:val="20"/>
        </w:rPr>
        <w:t>C. All data collected, including quality control data, laboratory results, including laboratory name, address, and</w:t>
      </w:r>
      <w:r w:rsidRPr="008D45D6">
        <w:rPr>
          <w:rFonts w:ascii="Arial" w:hAnsi="Arial"/>
          <w:sz w:val="20"/>
        </w:rPr>
        <w:br/>
        <w:t xml:space="preserve">     phone number.</w:t>
      </w:r>
    </w:p>
    <w:p w14:paraId="3DF2C691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rPr>
          <w:rFonts w:ascii="Arial" w:hAnsi="Arial"/>
          <w:i/>
          <w:sz w:val="16"/>
        </w:rPr>
      </w:pPr>
    </w:p>
    <w:p w14:paraId="25B87DF2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rPr>
          <w:rFonts w:ascii="Arial" w:hAnsi="Arial"/>
          <w:i/>
          <w:sz w:val="16"/>
        </w:rPr>
      </w:pPr>
      <w:r w:rsidRPr="008D45D6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1" layoutInCell="0" allowOverlap="1" wp14:anchorId="34F6CA0A" wp14:editId="7AB1A4B1">
                <wp:simplePos x="0" y="0"/>
                <wp:positionH relativeFrom="page">
                  <wp:posOffset>267335</wp:posOffset>
                </wp:positionH>
                <wp:positionV relativeFrom="page">
                  <wp:posOffset>8881110</wp:posOffset>
                </wp:positionV>
                <wp:extent cx="7214870" cy="30480"/>
                <wp:effectExtent l="0" t="0" r="0" b="0"/>
                <wp:wrapNone/>
                <wp:docPr id="1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4870" cy="304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640A0C" id="Rectangle 3" o:spid="_x0000_s1026" style="position:absolute;margin-left:21.05pt;margin-top:699.3pt;width:568.1pt;height:2.4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" o:allowincell="f" fillcolor="black" stroked="f" strokeweight="0">
                <w10:wrap anchorx="page" anchory="page"/>
                <w10:anchorlock/>
              </v:rect>
            </w:pict>
          </mc:Fallback>
        </mc:AlternateContent>
      </w:r>
      <w:r w:rsidRPr="008D45D6">
        <w:rPr>
          <w:rFonts w:ascii="Arial" w:hAnsi="Arial"/>
          <w:i/>
          <w:sz w:val="16"/>
        </w:rPr>
        <w:t xml:space="preserve">First copy and attachments retained by inspector       </w:t>
      </w:r>
    </w:p>
    <w:p w14:paraId="31C47B84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rPr>
          <w:rFonts w:ascii="Arial" w:hAnsi="Arial"/>
          <w:i/>
          <w:sz w:val="16"/>
        </w:rPr>
      </w:pPr>
    </w:p>
    <w:p w14:paraId="59C33F2F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rPr>
          <w:rFonts w:ascii="Arial" w:hAnsi="Arial"/>
          <w:i/>
          <w:sz w:val="16"/>
        </w:rPr>
      </w:pPr>
      <w:r w:rsidRPr="008D45D6">
        <w:rPr>
          <w:rFonts w:ascii="Arial" w:hAnsi="Arial"/>
          <w:i/>
          <w:sz w:val="16"/>
        </w:rPr>
        <w:t xml:space="preserve">Second copy and attachments retained by owner       </w:t>
      </w:r>
      <w:r w:rsidRPr="008D45D6">
        <w:rPr>
          <w:rFonts w:ascii="Arial" w:hAnsi="Arial"/>
          <w:i/>
          <w:sz w:val="16"/>
        </w:rPr>
        <w:tab/>
      </w:r>
      <w:r w:rsidRPr="008D45D6">
        <w:rPr>
          <w:rFonts w:ascii="Arial" w:hAnsi="Arial"/>
          <w:i/>
          <w:sz w:val="16"/>
        </w:rPr>
        <w:tab/>
      </w:r>
      <w:r w:rsidRPr="008D45D6">
        <w:rPr>
          <w:rFonts w:ascii="Arial" w:hAnsi="Arial"/>
          <w:i/>
          <w:sz w:val="16"/>
        </w:rPr>
        <w:tab/>
        <w:t>Third copy only (no attachments) mailed to:</w:t>
      </w:r>
    </w:p>
    <w:p w14:paraId="325BCBD0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ind w:left="7920"/>
        <w:rPr>
          <w:rFonts w:ascii="Arial" w:hAnsi="Arial"/>
          <w:sz w:val="16"/>
        </w:rPr>
      </w:pPr>
    </w:p>
    <w:p w14:paraId="06A6A6F5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rPr>
          <w:rFonts w:ascii="Arial" w:hAnsi="Arial"/>
          <w:sz w:val="16"/>
          <w:szCs w:val="16"/>
        </w:rPr>
      </w:pP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  <w:t>California Department of Public Health</w:t>
      </w:r>
    </w:p>
    <w:p w14:paraId="425FC7EA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rPr>
          <w:rFonts w:ascii="Arial" w:hAnsi="Arial"/>
          <w:sz w:val="16"/>
          <w:szCs w:val="16"/>
        </w:rPr>
      </w:pP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  <w:t>Childhood Lead Poisoning Prevention Branch Reports</w:t>
      </w:r>
    </w:p>
    <w:p w14:paraId="6F853DB6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rPr>
          <w:rFonts w:ascii="Arial" w:hAnsi="Arial"/>
          <w:sz w:val="16"/>
          <w:szCs w:val="16"/>
        </w:rPr>
      </w:pP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  <w:t>850 Maria Bay Parkway, Building P, Third Floor</w:t>
      </w:r>
    </w:p>
    <w:p w14:paraId="659D69EC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rPr>
          <w:rFonts w:ascii="Arial" w:hAnsi="Arial"/>
          <w:sz w:val="16"/>
          <w:szCs w:val="16"/>
        </w:rPr>
      </w:pP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</w:r>
      <w:r w:rsidRPr="008D45D6">
        <w:rPr>
          <w:rFonts w:ascii="Arial" w:hAnsi="Arial"/>
          <w:sz w:val="16"/>
          <w:szCs w:val="16"/>
        </w:rPr>
        <w:tab/>
        <w:t xml:space="preserve">Richmond, CA 94804-6403 Fax (510) 620-5656 </w:t>
      </w:r>
    </w:p>
    <w:p w14:paraId="62F577D8" w14:textId="77777777" w:rsidR="00E447D6" w:rsidRPr="008D45D6" w:rsidRDefault="00E447D6" w:rsidP="00B75E98">
      <w:pPr>
        <w:tabs>
          <w:tab w:val="left" w:pos="-360"/>
          <w:tab w:val="left" w:pos="0"/>
          <w:tab w:val="left" w:pos="273"/>
        </w:tabs>
        <w:rPr>
          <w:sz w:val="16"/>
          <w:szCs w:val="16"/>
        </w:rPr>
      </w:pPr>
      <w:r w:rsidRPr="008D45D6">
        <w:rPr>
          <w:rFonts w:ascii="Arial" w:hAnsi="Arial"/>
          <w:sz w:val="16"/>
          <w:szCs w:val="16"/>
        </w:rPr>
        <w:t>CDPH 8552 (6/07)</w:t>
      </w:r>
    </w:p>
    <w:p w14:paraId="7E0395FF" w14:textId="77777777" w:rsidR="00E447D6" w:rsidRPr="008D45D6" w:rsidRDefault="00E447D6" w:rsidP="00B75E98"/>
    <w:p w14:paraId="6A9E537E" w14:textId="77777777" w:rsidR="00E447D6" w:rsidRPr="008D45D6" w:rsidRDefault="00E447D6" w:rsidP="00B75E98">
      <w:pPr>
        <w:ind w:left="720"/>
        <w:jc w:val="center"/>
        <w:rPr>
          <w:sz w:val="16"/>
          <w:szCs w:val="16"/>
        </w:rPr>
      </w:pPr>
    </w:p>
    <w:p w14:paraId="56F5EC5A" w14:textId="77777777" w:rsidR="00E447D6" w:rsidRPr="008D45D6" w:rsidRDefault="00E447D6" w:rsidP="00B75E98"/>
    <w:p w14:paraId="337921E5" w14:textId="77777777" w:rsidR="00E447D6" w:rsidRPr="008D45D6" w:rsidRDefault="00E447D6" w:rsidP="00B75E98"/>
    <w:p w14:paraId="491628EE" w14:textId="77777777" w:rsidR="00E447D6" w:rsidRPr="008D45D6" w:rsidRDefault="00E447D6" w:rsidP="008D45D6"/>
    <w:p w14:paraId="722D0B06" w14:textId="77777777" w:rsidR="00E447D6" w:rsidRPr="008D45D6" w:rsidRDefault="00E447D6" w:rsidP="008D45D6"/>
    <w:p w14:paraId="450CD9D8" w14:textId="77777777" w:rsidR="00E447D6" w:rsidRDefault="00E447D6" w:rsidP="008D45D6">
      <w:pPr>
        <w:ind w:left="720"/>
        <w:jc w:val="center"/>
        <w:sectPr w:rsidR="00E447D6" w:rsidSect="00E9335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360" w:right="418" w:bottom="360" w:left="461" w:header="86" w:footer="331" w:gutter="0"/>
          <w:paperSrc w:first="15" w:other="15"/>
          <w:pgNumType w:start="2"/>
          <w:cols w:space="720"/>
          <w:titlePg/>
          <w:docGrid w:linePitch="326"/>
        </w:sectPr>
      </w:pPr>
      <w:r>
        <w:rPr>
          <w:noProof/>
        </w:rPr>
        <w:lastRenderedPageBreak/>
        <w:drawing>
          <wp:inline distT="0" distB="0" distL="0" distR="0" wp14:anchorId="0C0809F3" wp14:editId="2B725544">
            <wp:extent cx="7004304" cy="9061704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ad Certs with RMD - All Inspector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90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0644" w14:textId="77777777" w:rsidR="00E447D6" w:rsidRPr="008D45D6" w:rsidRDefault="00E447D6" w:rsidP="00961803">
      <w:pPr>
        <w:tabs>
          <w:tab w:val="left" w:pos="5040"/>
          <w:tab w:val="right" w:pos="5130"/>
          <w:tab w:val="right" w:pos="9450"/>
        </w:tabs>
        <w:jc w:val="center"/>
        <w:rPr>
          <w:sz w:val="144"/>
          <w:szCs w:val="144"/>
        </w:rPr>
      </w:pPr>
      <w:r>
        <w:rPr>
          <w:b/>
          <w:i/>
          <w:noProof/>
        </w:rPr>
        <w:lastRenderedPageBreak/>
        <w:drawing>
          <wp:inline distT="0" distB="0" distL="0" distR="0" wp14:anchorId="5C3DEF10" wp14:editId="4F091F17">
            <wp:extent cx="5915025" cy="7677150"/>
            <wp:effectExtent l="0" t="0" r="0" b="0"/>
            <wp:docPr id="10" name="Picture 10" descr="General E&amp;O - Matt Version 2017-2019_Page_1_Page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eneral E&amp;O - Matt Version 2017-2019_Page_1_Page_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i/>
          <w:noProof/>
        </w:rPr>
        <w:lastRenderedPageBreak/>
        <w:drawing>
          <wp:inline distT="0" distB="0" distL="0" distR="0" wp14:anchorId="2BFA8CE0" wp14:editId="45FB26D8">
            <wp:extent cx="6720840" cy="87325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llstate 2017-2018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873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</w:rPr>
        <w:lastRenderedPageBreak/>
        <w:drawing>
          <wp:inline distT="0" distB="0" distL="0" distR="0" wp14:anchorId="4F0E1285" wp14:editId="69E9614A">
            <wp:extent cx="6940296" cy="9043416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ate Fund 201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296" cy="904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5D6">
        <w:rPr>
          <w:sz w:val="144"/>
          <w:szCs w:val="144"/>
        </w:rPr>
        <w:br w:type="page"/>
      </w:r>
    </w:p>
    <w:p w14:paraId="4A132D87" w14:textId="77777777" w:rsidR="00E447D6" w:rsidRPr="008D45D6" w:rsidRDefault="00E447D6" w:rsidP="008D45D6">
      <w:pPr>
        <w:ind w:left="720"/>
        <w:jc w:val="center"/>
        <w:rPr>
          <w:sz w:val="144"/>
          <w:szCs w:val="144"/>
        </w:rPr>
      </w:pPr>
    </w:p>
    <w:p w14:paraId="5CC6712D" w14:textId="77777777" w:rsidR="00E447D6" w:rsidRPr="008D45D6" w:rsidRDefault="00E447D6" w:rsidP="008D45D6">
      <w:pPr>
        <w:ind w:left="720"/>
        <w:jc w:val="center"/>
        <w:rPr>
          <w:szCs w:val="24"/>
        </w:rPr>
      </w:pPr>
    </w:p>
    <w:p w14:paraId="43F0C315" w14:textId="77777777" w:rsidR="00E447D6" w:rsidRPr="00081210" w:rsidRDefault="00E447D6" w:rsidP="008D45D6">
      <w:pPr>
        <w:ind w:left="720"/>
        <w:jc w:val="center"/>
        <w:rPr>
          <w:b/>
          <w:sz w:val="144"/>
          <w:szCs w:val="144"/>
        </w:rPr>
      </w:pPr>
      <w:r w:rsidRPr="00081210">
        <w:rPr>
          <w:b/>
          <w:sz w:val="144"/>
          <w:szCs w:val="144"/>
        </w:rPr>
        <w:t>APPENDIX</w:t>
      </w:r>
    </w:p>
    <w:p w14:paraId="0678E083" w14:textId="77777777" w:rsidR="00E447D6" w:rsidRPr="00081210" w:rsidRDefault="00E447D6" w:rsidP="008D45D6">
      <w:pPr>
        <w:ind w:left="720"/>
        <w:jc w:val="center"/>
        <w:rPr>
          <w:b/>
          <w:sz w:val="144"/>
          <w:szCs w:val="144"/>
        </w:rPr>
      </w:pPr>
      <w:r w:rsidRPr="00081210">
        <w:rPr>
          <w:b/>
          <w:sz w:val="144"/>
          <w:szCs w:val="144"/>
        </w:rPr>
        <w:t>C</w:t>
      </w:r>
    </w:p>
    <w:p w14:paraId="6649B9EF" w14:textId="77777777" w:rsidR="00E447D6" w:rsidRPr="00081210" w:rsidRDefault="00E447D6" w:rsidP="00081210">
      <w:pPr>
        <w:ind w:left="720"/>
        <w:jc w:val="center"/>
        <w:rPr>
          <w:b/>
          <w:i/>
          <w:szCs w:val="24"/>
        </w:rPr>
      </w:pPr>
      <w:r w:rsidRPr="00081210">
        <w:rPr>
          <w:b/>
          <w:i/>
          <w:szCs w:val="24"/>
        </w:rPr>
        <w:t>PERFORMANCE CHARACTERISTIC SHEET (PCS)</w:t>
      </w:r>
    </w:p>
    <w:p w14:paraId="356EF671" w14:textId="77777777" w:rsidR="00E447D6" w:rsidRPr="00081210" w:rsidRDefault="00E447D6" w:rsidP="00081210">
      <w:pPr>
        <w:ind w:left="720"/>
        <w:jc w:val="center"/>
        <w:rPr>
          <w:b/>
          <w:i/>
          <w:szCs w:val="24"/>
        </w:rPr>
      </w:pPr>
      <w:r w:rsidRPr="00081210">
        <w:rPr>
          <w:b/>
          <w:i/>
          <w:szCs w:val="24"/>
        </w:rPr>
        <w:t>LEAD SPEAK – A BRIEF GLOSSARY &amp; KEY UNITS OF MEASUREMENT</w:t>
      </w:r>
    </w:p>
    <w:p w14:paraId="7CF1271C" w14:textId="77777777" w:rsidR="00E447D6" w:rsidRPr="00081210" w:rsidRDefault="00E447D6" w:rsidP="00081210">
      <w:pPr>
        <w:ind w:left="720"/>
        <w:jc w:val="center"/>
        <w:rPr>
          <w:b/>
          <w:i/>
          <w:szCs w:val="24"/>
        </w:rPr>
      </w:pPr>
      <w:r w:rsidRPr="00081210">
        <w:rPr>
          <w:b/>
          <w:i/>
          <w:szCs w:val="24"/>
        </w:rPr>
        <w:t>ADDITIONAL LEAD &amp; LEAD SAFETY RESOURCE DATA</w:t>
      </w:r>
    </w:p>
    <w:p w14:paraId="4A766A1D" w14:textId="77777777" w:rsidR="00E447D6" w:rsidRPr="008D45D6" w:rsidRDefault="00E447D6" w:rsidP="008D45D6">
      <w:pPr>
        <w:ind w:left="720"/>
        <w:jc w:val="center"/>
        <w:rPr>
          <w:sz w:val="144"/>
          <w:szCs w:val="144"/>
        </w:rPr>
      </w:pPr>
      <w:r w:rsidRPr="008D45D6">
        <w:rPr>
          <w:sz w:val="144"/>
          <w:szCs w:val="144"/>
        </w:rPr>
        <w:br w:type="page"/>
      </w:r>
      <w:r w:rsidRPr="008D45D6">
        <w:rPr>
          <w:noProof/>
          <w:sz w:val="144"/>
          <w:szCs w:val="144"/>
        </w:rPr>
        <w:lastRenderedPageBreak/>
        <w:drawing>
          <wp:inline distT="0" distB="0" distL="0" distR="0" wp14:anchorId="39464014" wp14:editId="57152431">
            <wp:extent cx="6448425" cy="8343900"/>
            <wp:effectExtent l="0" t="0" r="0" b="0"/>
            <wp:docPr id="19" name="Picture 19" descr="HUD Report Appendix Stuff_Page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UD Report Appendix Stuff_Page_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45D6">
        <w:rPr>
          <w:noProof/>
          <w:sz w:val="144"/>
          <w:szCs w:val="144"/>
        </w:rPr>
        <w:lastRenderedPageBreak/>
        <w:drawing>
          <wp:inline distT="0" distB="0" distL="0" distR="0" wp14:anchorId="611A5F57" wp14:editId="4BC869E4">
            <wp:extent cx="6448425" cy="8343900"/>
            <wp:effectExtent l="0" t="0" r="0" b="0"/>
            <wp:docPr id="20" name="Picture 20" descr="HUD%20Report%20Appendix%20Stuff_Page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UD%20Report%20Appendix%20Stuff_Page_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45D6">
        <w:rPr>
          <w:noProof/>
          <w:sz w:val="144"/>
          <w:szCs w:val="144"/>
        </w:rPr>
        <w:lastRenderedPageBreak/>
        <w:drawing>
          <wp:inline distT="0" distB="0" distL="0" distR="0" wp14:anchorId="62932F23" wp14:editId="43842D5A">
            <wp:extent cx="6448425" cy="8343900"/>
            <wp:effectExtent l="0" t="0" r="0" b="0"/>
            <wp:docPr id="21" name="Picture 21" descr="HUD%20Report%20Appendix%20Stuff_Page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UD%20Report%20Appendix%20Stuff_Page_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45D6">
        <w:rPr>
          <w:noProof/>
          <w:sz w:val="144"/>
          <w:szCs w:val="144"/>
        </w:rPr>
        <w:lastRenderedPageBreak/>
        <w:drawing>
          <wp:inline distT="0" distB="0" distL="0" distR="0" wp14:anchorId="40CCB527" wp14:editId="084E82BF">
            <wp:extent cx="6448425" cy="8343900"/>
            <wp:effectExtent l="0" t="0" r="0" b="0"/>
            <wp:docPr id="22" name="Picture 22" descr="HUD%20Report%20Appendix%20Stuff_Page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UD%20Report%20Appendix%20Stuff_Page_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45D6">
        <w:rPr>
          <w:noProof/>
          <w:sz w:val="144"/>
          <w:szCs w:val="144"/>
        </w:rPr>
        <w:lastRenderedPageBreak/>
        <w:drawing>
          <wp:inline distT="0" distB="0" distL="0" distR="0" wp14:anchorId="46FA8A3D" wp14:editId="1496307D">
            <wp:extent cx="6448425" cy="8343900"/>
            <wp:effectExtent l="0" t="0" r="0" b="0"/>
            <wp:docPr id="23" name="Picture 23" descr="HUD%20Report%20Appendix%20Stuff_Page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UD%20Report%20Appendix%20Stuff_Page_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45D6">
        <w:rPr>
          <w:noProof/>
          <w:sz w:val="144"/>
          <w:szCs w:val="144"/>
        </w:rPr>
        <w:lastRenderedPageBreak/>
        <w:drawing>
          <wp:inline distT="0" distB="0" distL="0" distR="0" wp14:anchorId="60CED538" wp14:editId="79D6ACD1">
            <wp:extent cx="6448425" cy="8343900"/>
            <wp:effectExtent l="0" t="0" r="0" b="0"/>
            <wp:docPr id="24" name="Picture 24" descr="HUD%20Report%20Appendix%20Stuff_Page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UD%20Report%20Appendix%20Stuff_Page_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45D6">
        <w:rPr>
          <w:noProof/>
          <w:sz w:val="144"/>
          <w:szCs w:val="144"/>
        </w:rPr>
        <w:lastRenderedPageBreak/>
        <w:drawing>
          <wp:inline distT="0" distB="0" distL="0" distR="0" wp14:anchorId="3BB0C836" wp14:editId="07FD83E1">
            <wp:extent cx="6448425" cy="8343900"/>
            <wp:effectExtent l="0" t="0" r="0" b="0"/>
            <wp:docPr id="25" name="Picture 25" descr="HUD%20Report%20Appendix%20Stuff_Page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UD%20Report%20Appendix%20Stuff_Page_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45D6">
        <w:rPr>
          <w:noProof/>
          <w:sz w:val="144"/>
          <w:szCs w:val="144"/>
        </w:rPr>
        <w:lastRenderedPageBreak/>
        <w:drawing>
          <wp:inline distT="0" distB="0" distL="0" distR="0" wp14:anchorId="23B9146C" wp14:editId="0E514A3B">
            <wp:extent cx="6448425" cy="8343900"/>
            <wp:effectExtent l="0" t="0" r="0" b="0"/>
            <wp:docPr id="26" name="Picture 26" descr="HUD%20Report%20Appendix%20Stuff_Page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UD%20Report%20Appendix%20Stuff_Page_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A7A3" w14:textId="77777777" w:rsidR="00E447D6" w:rsidRPr="008D45D6" w:rsidRDefault="00E447D6" w:rsidP="008D45D6">
      <w:pPr>
        <w:ind w:left="720"/>
        <w:jc w:val="center"/>
        <w:rPr>
          <w:sz w:val="144"/>
          <w:szCs w:val="144"/>
        </w:rPr>
      </w:pPr>
      <w:r w:rsidRPr="008D45D6">
        <w:rPr>
          <w:sz w:val="144"/>
          <w:szCs w:val="144"/>
        </w:rPr>
        <w:br w:type="page"/>
      </w:r>
    </w:p>
    <w:p w14:paraId="7518EE88" w14:textId="77777777" w:rsidR="00E447D6" w:rsidRPr="008D45D6" w:rsidRDefault="00E447D6" w:rsidP="008D45D6">
      <w:pPr>
        <w:ind w:left="720"/>
        <w:jc w:val="center"/>
        <w:rPr>
          <w:sz w:val="144"/>
          <w:szCs w:val="144"/>
        </w:rPr>
      </w:pPr>
    </w:p>
    <w:p w14:paraId="5883BAD6" w14:textId="77777777" w:rsidR="00E447D6" w:rsidRPr="00081210" w:rsidRDefault="00E447D6" w:rsidP="008D45D6">
      <w:pPr>
        <w:ind w:left="720"/>
        <w:jc w:val="center"/>
        <w:rPr>
          <w:b/>
          <w:sz w:val="144"/>
          <w:szCs w:val="144"/>
        </w:rPr>
      </w:pPr>
      <w:r w:rsidRPr="00081210">
        <w:rPr>
          <w:b/>
          <w:sz w:val="144"/>
          <w:szCs w:val="144"/>
        </w:rPr>
        <w:t>APPENDIX</w:t>
      </w:r>
    </w:p>
    <w:p w14:paraId="50A37F14" w14:textId="77777777" w:rsidR="00E447D6" w:rsidRPr="00081210" w:rsidRDefault="00E447D6" w:rsidP="008D45D6">
      <w:pPr>
        <w:ind w:left="720"/>
        <w:jc w:val="center"/>
        <w:rPr>
          <w:b/>
          <w:sz w:val="144"/>
          <w:szCs w:val="144"/>
        </w:rPr>
      </w:pPr>
      <w:r w:rsidRPr="00081210">
        <w:rPr>
          <w:b/>
          <w:sz w:val="144"/>
          <w:szCs w:val="144"/>
        </w:rPr>
        <w:t>D</w:t>
      </w:r>
    </w:p>
    <w:p w14:paraId="2B4F0C37" w14:textId="77777777" w:rsidR="00E447D6" w:rsidRPr="00081210" w:rsidRDefault="00E447D6" w:rsidP="008D45D6">
      <w:pPr>
        <w:ind w:left="720"/>
        <w:jc w:val="center"/>
        <w:rPr>
          <w:b/>
          <w:i/>
        </w:rPr>
      </w:pPr>
      <w:r w:rsidRPr="00081210">
        <w:rPr>
          <w:b/>
          <w:i/>
        </w:rPr>
        <w:t>DUST WIPE &amp; SOIL SAMPLE LABORATORY MANIFESTS AND RESULTS</w:t>
      </w:r>
    </w:p>
    <w:p w14:paraId="12946DAE" w14:textId="77777777" w:rsidR="00E447D6" w:rsidRDefault="00E447D6" w:rsidP="00B61ACD">
      <w:pPr>
        <w:sectPr w:rsidR="00E447D6" w:rsidSect="00E9335C">
          <w:pgSz w:w="12240" w:h="15840"/>
          <w:pgMar w:top="360" w:right="418" w:bottom="360" w:left="461" w:header="86" w:footer="331" w:gutter="0"/>
          <w:paperSrc w:first="15" w:other="15"/>
          <w:pgNumType w:start="2"/>
          <w:cols w:space="720"/>
          <w:titlePg/>
          <w:docGrid w:linePitch="326"/>
        </w:sectPr>
      </w:pPr>
    </w:p>
    <w:p w14:paraId="63405B90" w14:textId="77777777" w:rsidR="00E447D6" w:rsidRPr="00B61ACD" w:rsidRDefault="00E447D6" w:rsidP="00B61ACD"/>
    <w:sectPr w:rsidR="00E447D6" w:rsidRPr="00B61ACD" w:rsidSect="00E447D6">
      <w:type w:val="continuous"/>
      <w:pgSz w:w="12240" w:h="15840"/>
      <w:pgMar w:top="360" w:right="418" w:bottom="360" w:left="461" w:header="86" w:footer="331" w:gutter="0"/>
      <w:paperSrc w:first="15" w:other="15"/>
      <w:pgNumType w:start="2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FBC66D" w14:textId="77777777" w:rsidR="009D7EC7" w:rsidRDefault="009D7EC7">
      <w:r>
        <w:separator/>
      </w:r>
    </w:p>
  </w:endnote>
  <w:endnote w:type="continuationSeparator" w:id="0">
    <w:p w14:paraId="019A50E3" w14:textId="77777777" w:rsidR="009D7EC7" w:rsidRDefault="009D7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Bd BT">
    <w:altName w:val="Times New Roman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68C2D4" w14:textId="77777777" w:rsidR="00276767" w:rsidRDefault="0027676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4906FFAE" w14:textId="77777777" w:rsidR="00276767" w:rsidRDefault="002767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AC48F" w14:textId="77777777" w:rsidR="00276767" w:rsidRDefault="0027676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228004" w14:textId="77777777" w:rsidR="00276767" w:rsidRPr="00856510" w:rsidRDefault="00276767" w:rsidP="009406E0">
    <w:pPr>
      <w:pStyle w:val="CompanyName"/>
      <w:rPr>
        <w:rStyle w:val="Emphasis"/>
        <w:b/>
        <w:i w:val="0"/>
        <w:color w:val="003300"/>
        <w:sz w:val="18"/>
        <w:szCs w:val="18"/>
      </w:rPr>
    </w:pPr>
    <w:r>
      <w:rPr>
        <w:sz w:val="20"/>
      </w:rPr>
      <w:tab/>
    </w:r>
  </w:p>
  <w:p w14:paraId="52960E1E" w14:textId="77777777" w:rsidR="00276767" w:rsidRPr="005B1837" w:rsidRDefault="00276767">
    <w:pPr>
      <w:pStyle w:val="Footer"/>
      <w:rPr>
        <w:b/>
        <w:i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492F9E" w14:textId="77777777" w:rsidR="009D7EC7" w:rsidRDefault="009D7EC7">
      <w:r>
        <w:separator/>
      </w:r>
    </w:p>
  </w:footnote>
  <w:footnote w:type="continuationSeparator" w:id="0">
    <w:p w14:paraId="284E53A9" w14:textId="77777777" w:rsidR="009D7EC7" w:rsidRDefault="009D7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6FB9FF" w14:textId="77777777" w:rsidR="00276767" w:rsidRDefault="00276767">
    <w:pPr>
      <w:pStyle w:val="Header"/>
      <w:framePr w:wrap="around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613F30DE" w14:textId="77777777" w:rsidR="00276767" w:rsidRDefault="00276767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2F6BBB" w14:textId="77777777" w:rsidR="00276767" w:rsidRPr="00BC2FEB" w:rsidRDefault="00276767" w:rsidP="00A120C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7578"/>
      <w:gridCol w:w="1998"/>
    </w:tblGrid>
    <w:tr w:rsidR="00276767" w14:paraId="744131E2" w14:textId="77777777" w:rsidTr="00272607">
      <w:tc>
        <w:tcPr>
          <w:tcW w:w="7578" w:type="dxa"/>
          <w:shd w:val="clear" w:color="auto" w:fill="auto"/>
        </w:tcPr>
        <w:p w14:paraId="77E50A81" w14:textId="77777777" w:rsidR="00276767" w:rsidRDefault="00276767">
          <w:pPr>
            <w:pStyle w:val="Header"/>
          </w:pPr>
        </w:p>
      </w:tc>
      <w:tc>
        <w:tcPr>
          <w:tcW w:w="1998" w:type="dxa"/>
          <w:shd w:val="clear" w:color="auto" w:fill="auto"/>
        </w:tcPr>
        <w:p w14:paraId="28D0FB30" w14:textId="77777777" w:rsidR="00276767" w:rsidRDefault="00276767" w:rsidP="00272607">
          <w:pPr>
            <w:pStyle w:val="Header"/>
            <w:jc w:val="right"/>
          </w:pPr>
        </w:p>
      </w:tc>
    </w:tr>
  </w:tbl>
  <w:p w14:paraId="042395F4" w14:textId="77777777" w:rsidR="00276767" w:rsidRDefault="0027676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1">
    <w:nsid w:val="FFFFFFFB"/>
    <w:multiLevelType w:val="multilevel"/>
    <w:tmpl w:val="FFFFFFFF"/>
    <w:lvl w:ilvl="0">
      <w:start w:val="1"/>
      <w:numFmt w:val="decimal"/>
      <w:pStyle w:val="Heading1"/>
      <w:lvlText w:val="%1.0"/>
      <w:legacy w:legacy="1" w:legacySpace="144" w:legacyIndent="144"/>
      <w:lvlJc w:val="left"/>
      <w:pPr>
        <w:ind w:left="144" w:hanging="144"/>
      </w:pPr>
    </w:lvl>
    <w:lvl w:ilvl="1">
      <w:start w:val="1"/>
      <w:numFmt w:val="decimal"/>
      <w:pStyle w:val="Heading2"/>
      <w:lvlText w:val="%1.0%2"/>
      <w:legacy w:legacy="1" w:legacySpace="144" w:legacyIndent="0"/>
      <w:lvlJc w:val="left"/>
    </w:lvl>
    <w:lvl w:ilvl="2">
      <w:start w:val="1"/>
      <w:numFmt w:val="decimal"/>
      <w:pStyle w:val="Heading3"/>
      <w:lvlText w:val="%1.0%2.%3"/>
      <w:legacy w:legacy="1" w:legacySpace="144" w:legacyIndent="0"/>
      <w:lvlJc w:val="left"/>
    </w:lvl>
    <w:lvl w:ilvl="3">
      <w:start w:val="1"/>
      <w:numFmt w:val="decimal"/>
      <w:pStyle w:val="Heading4"/>
      <w:lvlText w:val="%1.0%2.%3.%4"/>
      <w:legacy w:legacy="1" w:legacySpace="144" w:legacyIndent="0"/>
      <w:lvlJc w:val="left"/>
    </w:lvl>
    <w:lvl w:ilvl="4">
      <w:start w:val="1"/>
      <w:numFmt w:val="decimal"/>
      <w:pStyle w:val="Heading5"/>
      <w:lvlText w:val="%1.0%2.%3.%4.%5"/>
      <w:legacy w:legacy="1" w:legacySpace="144" w:legacyIndent="0"/>
      <w:lvlJc w:val="left"/>
    </w:lvl>
    <w:lvl w:ilvl="5">
      <w:start w:val="1"/>
      <w:numFmt w:val="decimal"/>
      <w:pStyle w:val="Heading6"/>
      <w:lvlText w:val="%1.0%2.%3.%4.%5.%6"/>
      <w:legacy w:legacy="1" w:legacySpace="144" w:legacyIndent="0"/>
      <w:lvlJc w:val="left"/>
    </w:lvl>
    <w:lvl w:ilvl="6">
      <w:start w:val="1"/>
      <w:numFmt w:val="decimal"/>
      <w:pStyle w:val="Heading7"/>
      <w:lvlText w:val="%1.0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0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0%2.%3.%4.%5.%6.%7.%8.%9"/>
      <w:legacy w:legacy="1" w:legacySpace="144" w:legacyIndent="0"/>
      <w:lvlJc w:val="left"/>
    </w:lvl>
  </w:abstractNum>
  <w:abstractNum w:abstractNumId="1" w15:restartNumberingAfterBreak="1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1">
    <w:nsid w:val="099C5A28"/>
    <w:multiLevelType w:val="singleLevel"/>
    <w:tmpl w:val="FFFFFFFF"/>
    <w:lvl w:ilvl="0">
      <w:numFmt w:val="decimal"/>
      <w:lvlText w:val="*"/>
      <w:lvlJc w:val="left"/>
    </w:lvl>
  </w:abstractNum>
  <w:abstractNum w:abstractNumId="3" w15:restartNumberingAfterBreak="1">
    <w:nsid w:val="22F8401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1">
    <w:nsid w:val="35344BB0"/>
    <w:multiLevelType w:val="hybridMultilevel"/>
    <w:tmpl w:val="6BFE8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1">
    <w:nsid w:val="488E22D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1">
    <w:nsid w:val="4C922FF8"/>
    <w:multiLevelType w:val="singleLevel"/>
    <w:tmpl w:val="FFFFFFFF"/>
    <w:lvl w:ilvl="0">
      <w:numFmt w:val="decimal"/>
      <w:lvlText w:val="*"/>
      <w:lvlJc w:val="left"/>
    </w:lvl>
  </w:abstractNum>
  <w:abstractNum w:abstractNumId="7" w15:restartNumberingAfterBreak="1">
    <w:nsid w:val="5724467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1">
    <w:nsid w:val="6FEB627E"/>
    <w:multiLevelType w:val="singleLevel"/>
    <w:tmpl w:val="FFFFFFFF"/>
    <w:lvl w:ilvl="0">
      <w:numFmt w:val="decimal"/>
      <w:lvlText w:val="*"/>
      <w:lvlJc w:val="left"/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420" w:hanging="360"/>
        </w:pPr>
        <w:rPr>
          <w:rFonts w:ascii="Symbol" w:hAnsi="Symbol" w:hint="default"/>
        </w:rPr>
      </w:lvl>
    </w:lvlOverride>
  </w:num>
  <w:num w:numId="3">
    <w:abstractNumId w:val="3"/>
  </w:num>
  <w:num w:numId="4">
    <w:abstractNumId w:val="7"/>
  </w:num>
  <w:num w:numId="5">
    <w:abstractNumId w:val="5"/>
  </w:num>
  <w:num w:numId="6">
    <w:abstractNumId w:val="4"/>
  </w:num>
  <w:num w:numId="7">
    <w:abstractNumId w:val="6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intFractionalCharacterWidth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E45"/>
    <w:rsid w:val="00015306"/>
    <w:rsid w:val="000365BC"/>
    <w:rsid w:val="00066498"/>
    <w:rsid w:val="00081210"/>
    <w:rsid w:val="00091E46"/>
    <w:rsid w:val="000966C3"/>
    <w:rsid w:val="000A1383"/>
    <w:rsid w:val="000C577E"/>
    <w:rsid w:val="000C7A7F"/>
    <w:rsid w:val="000F007F"/>
    <w:rsid w:val="00106519"/>
    <w:rsid w:val="00130711"/>
    <w:rsid w:val="001359BF"/>
    <w:rsid w:val="001A2275"/>
    <w:rsid w:val="001F0050"/>
    <w:rsid w:val="001F13B4"/>
    <w:rsid w:val="001F5ADB"/>
    <w:rsid w:val="0022091C"/>
    <w:rsid w:val="00222ED2"/>
    <w:rsid w:val="00227436"/>
    <w:rsid w:val="002320F3"/>
    <w:rsid w:val="0025372E"/>
    <w:rsid w:val="002559B5"/>
    <w:rsid w:val="00270C62"/>
    <w:rsid w:val="00272607"/>
    <w:rsid w:val="00276767"/>
    <w:rsid w:val="002807A5"/>
    <w:rsid w:val="00283173"/>
    <w:rsid w:val="002A7975"/>
    <w:rsid w:val="002B1857"/>
    <w:rsid w:val="002E280B"/>
    <w:rsid w:val="003304BD"/>
    <w:rsid w:val="00341C11"/>
    <w:rsid w:val="003708A9"/>
    <w:rsid w:val="003B6CBC"/>
    <w:rsid w:val="003E11CD"/>
    <w:rsid w:val="004111E4"/>
    <w:rsid w:val="004163F7"/>
    <w:rsid w:val="00466C6D"/>
    <w:rsid w:val="00473621"/>
    <w:rsid w:val="0048339A"/>
    <w:rsid w:val="004A65C3"/>
    <w:rsid w:val="004C7438"/>
    <w:rsid w:val="004D0995"/>
    <w:rsid w:val="00500A5D"/>
    <w:rsid w:val="00522649"/>
    <w:rsid w:val="0052402E"/>
    <w:rsid w:val="00542C3A"/>
    <w:rsid w:val="005668A6"/>
    <w:rsid w:val="005861E5"/>
    <w:rsid w:val="0059284E"/>
    <w:rsid w:val="005A6529"/>
    <w:rsid w:val="005B1837"/>
    <w:rsid w:val="005E1247"/>
    <w:rsid w:val="005E6193"/>
    <w:rsid w:val="005F27B9"/>
    <w:rsid w:val="00611368"/>
    <w:rsid w:val="00622E66"/>
    <w:rsid w:val="0064573B"/>
    <w:rsid w:val="006549F6"/>
    <w:rsid w:val="00654B3A"/>
    <w:rsid w:val="00660EF7"/>
    <w:rsid w:val="00692EC6"/>
    <w:rsid w:val="006F6466"/>
    <w:rsid w:val="007016C0"/>
    <w:rsid w:val="00701ABE"/>
    <w:rsid w:val="00717A03"/>
    <w:rsid w:val="00740102"/>
    <w:rsid w:val="00761535"/>
    <w:rsid w:val="00762998"/>
    <w:rsid w:val="0077521E"/>
    <w:rsid w:val="0077559E"/>
    <w:rsid w:val="00794B7B"/>
    <w:rsid w:val="007A5533"/>
    <w:rsid w:val="007C133B"/>
    <w:rsid w:val="00813FA3"/>
    <w:rsid w:val="008179F6"/>
    <w:rsid w:val="008321E7"/>
    <w:rsid w:val="00876E45"/>
    <w:rsid w:val="008B1BC9"/>
    <w:rsid w:val="008B27CC"/>
    <w:rsid w:val="008D45D6"/>
    <w:rsid w:val="008D6ADD"/>
    <w:rsid w:val="008E0337"/>
    <w:rsid w:val="008E1D02"/>
    <w:rsid w:val="008E5188"/>
    <w:rsid w:val="008F3D43"/>
    <w:rsid w:val="0090249C"/>
    <w:rsid w:val="00902B59"/>
    <w:rsid w:val="009075F4"/>
    <w:rsid w:val="009406E0"/>
    <w:rsid w:val="00946BDC"/>
    <w:rsid w:val="009502D2"/>
    <w:rsid w:val="00961803"/>
    <w:rsid w:val="00990FFA"/>
    <w:rsid w:val="00993EB0"/>
    <w:rsid w:val="009A48E2"/>
    <w:rsid w:val="009B2F3E"/>
    <w:rsid w:val="009C3E56"/>
    <w:rsid w:val="009D7EC7"/>
    <w:rsid w:val="009F6FAD"/>
    <w:rsid w:val="00A10CEB"/>
    <w:rsid w:val="00A120CD"/>
    <w:rsid w:val="00A1517D"/>
    <w:rsid w:val="00A2397B"/>
    <w:rsid w:val="00A63833"/>
    <w:rsid w:val="00A64D75"/>
    <w:rsid w:val="00A73963"/>
    <w:rsid w:val="00A76F74"/>
    <w:rsid w:val="00A915E4"/>
    <w:rsid w:val="00A9186E"/>
    <w:rsid w:val="00AA1B01"/>
    <w:rsid w:val="00AB326E"/>
    <w:rsid w:val="00AE685F"/>
    <w:rsid w:val="00AF0532"/>
    <w:rsid w:val="00B41381"/>
    <w:rsid w:val="00B47E1A"/>
    <w:rsid w:val="00B5065F"/>
    <w:rsid w:val="00B61ACD"/>
    <w:rsid w:val="00B642A3"/>
    <w:rsid w:val="00B679D8"/>
    <w:rsid w:val="00B735AE"/>
    <w:rsid w:val="00B75E98"/>
    <w:rsid w:val="00BC2495"/>
    <w:rsid w:val="00BD1384"/>
    <w:rsid w:val="00C32390"/>
    <w:rsid w:val="00C818B3"/>
    <w:rsid w:val="00C85AF4"/>
    <w:rsid w:val="00C87B92"/>
    <w:rsid w:val="00CA1154"/>
    <w:rsid w:val="00CF24DB"/>
    <w:rsid w:val="00D15E34"/>
    <w:rsid w:val="00D444E3"/>
    <w:rsid w:val="00D627FD"/>
    <w:rsid w:val="00D7719A"/>
    <w:rsid w:val="00D9545F"/>
    <w:rsid w:val="00DA4026"/>
    <w:rsid w:val="00DC4951"/>
    <w:rsid w:val="00E04A14"/>
    <w:rsid w:val="00E2487C"/>
    <w:rsid w:val="00E27EA4"/>
    <w:rsid w:val="00E325B1"/>
    <w:rsid w:val="00E37C42"/>
    <w:rsid w:val="00E43D82"/>
    <w:rsid w:val="00E447D6"/>
    <w:rsid w:val="00E51090"/>
    <w:rsid w:val="00E9335C"/>
    <w:rsid w:val="00ED4851"/>
    <w:rsid w:val="00F110B7"/>
    <w:rsid w:val="00F53F59"/>
    <w:rsid w:val="00F53F61"/>
    <w:rsid w:val="00F97E84"/>
    <w:rsid w:val="00FB048E"/>
    <w:rsid w:val="00FB0C1A"/>
    <w:rsid w:val="00FB63FE"/>
    <w:rsid w:val="00FC1A05"/>
    <w:rsid w:val="00FE30B1"/>
    <w:rsid w:val="00FE5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DCEBC75"/>
  <w15:chartTrackingRefBased/>
  <w15:docId w15:val="{726612F5-2D2F-40BC-B2A9-AC72C14DD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tabs>
        <w:tab w:val="left" w:pos="540"/>
      </w:tabs>
      <w:spacing w:before="240" w:after="240"/>
      <w:jc w:val="center"/>
      <w:outlineLvl w:val="0"/>
    </w:pPr>
    <w:rPr>
      <w:b/>
      <w:kern w:val="28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ind w:left="144"/>
      <w:outlineLvl w:val="1"/>
    </w:pPr>
    <w:rPr>
      <w:rFonts w:ascii="Arial" w:hAnsi="Arial"/>
      <w:b/>
      <w:i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ind w:left="144"/>
      <w:outlineLvl w:val="2"/>
    </w:pPr>
    <w:rPr>
      <w:rFonts w:ascii="Arial" w:hAnsi="Arial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ind w:left="144"/>
      <w:outlineLvl w:val="3"/>
    </w:pPr>
    <w:rPr>
      <w:rFonts w:ascii="Arial" w:hAnsi="Arial"/>
      <w:b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144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144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144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144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144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FootnoteText">
    <w:name w:val="footnote text"/>
    <w:basedOn w:val="Normal"/>
    <w:semiHidden/>
    <w:rPr>
      <w:sz w:val="16"/>
    </w:rPr>
  </w:style>
  <w:style w:type="character" w:styleId="FootnoteReference">
    <w:name w:val="footnote reference"/>
    <w:semiHidden/>
    <w:rPr>
      <w:vertAlign w:val="superscript"/>
    </w:rPr>
  </w:style>
  <w:style w:type="paragraph" w:styleId="TOC1">
    <w:name w:val="toc 1"/>
    <w:basedOn w:val="Normal"/>
    <w:next w:val="Normal"/>
    <w:uiPriority w:val="39"/>
    <w:pPr>
      <w:tabs>
        <w:tab w:val="left" w:pos="540"/>
        <w:tab w:val="right" w:leader="dot" w:pos="8910"/>
      </w:tabs>
      <w:spacing w:before="120" w:after="120" w:line="360" w:lineRule="auto"/>
    </w:pPr>
    <w:rPr>
      <w:noProof/>
    </w:rPr>
  </w:style>
  <w:style w:type="paragraph" w:styleId="TOC2">
    <w:name w:val="toc 2"/>
    <w:basedOn w:val="Normal"/>
    <w:next w:val="Normal"/>
    <w:semiHidden/>
    <w:pPr>
      <w:tabs>
        <w:tab w:val="right" w:leader="dot" w:pos="9360"/>
      </w:tabs>
      <w:spacing w:before="120" w:after="240"/>
    </w:pPr>
  </w:style>
  <w:style w:type="paragraph" w:styleId="TOC3">
    <w:name w:val="toc 3"/>
    <w:basedOn w:val="Normal"/>
    <w:next w:val="Normal"/>
    <w:semiHidden/>
    <w:pPr>
      <w:tabs>
        <w:tab w:val="right" w:leader="dot" w:pos="9360"/>
      </w:tabs>
      <w:ind w:left="480"/>
    </w:p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styleId="EndnoteText">
    <w:name w:val="endnote text"/>
    <w:basedOn w:val="Normal"/>
    <w:semiHidden/>
    <w:rPr>
      <w:sz w:val="16"/>
    </w:rPr>
  </w:style>
  <w:style w:type="paragraph" w:customStyle="1" w:styleId="TableHeader">
    <w:name w:val="Table Header"/>
    <w:basedOn w:val="Header"/>
    <w:next w:val="Normal"/>
    <w:pPr>
      <w:tabs>
        <w:tab w:val="clear" w:pos="4320"/>
        <w:tab w:val="clear" w:pos="8640"/>
        <w:tab w:val="right" w:pos="9360"/>
      </w:tabs>
    </w:pPr>
  </w:style>
  <w:style w:type="character" w:styleId="EndnoteReference">
    <w:name w:val="endnote reference"/>
    <w:semiHidden/>
    <w:rPr>
      <w:vertAlign w:val="superscript"/>
    </w:rPr>
  </w:style>
  <w:style w:type="paragraph" w:styleId="BodyText">
    <w:name w:val="Body Text"/>
    <w:basedOn w:val="Normal"/>
    <w:link w:val="BodyTextChar"/>
    <w:rPr>
      <w:b/>
      <w:i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CompanyName">
    <w:name w:val="CompanyName"/>
    <w:basedOn w:val="Normal"/>
    <w:rsid w:val="009F6FAD"/>
    <w:pPr>
      <w:spacing w:after="240"/>
      <w:jc w:val="center"/>
    </w:pPr>
    <w:rPr>
      <w:rFonts w:ascii="Bodoni Bd BT" w:eastAsia="Calibri" w:hAnsi="Bodoni Bd BT"/>
      <w:spacing w:val="48"/>
      <w:sz w:val="28"/>
    </w:rPr>
  </w:style>
  <w:style w:type="character" w:styleId="Emphasis">
    <w:name w:val="Emphasis"/>
    <w:qFormat/>
    <w:rsid w:val="009F6FAD"/>
    <w:rPr>
      <w:rFonts w:cs="Times New Roman"/>
      <w:i/>
      <w:iCs/>
    </w:rPr>
  </w:style>
  <w:style w:type="table" w:styleId="TableGrid">
    <w:name w:val="Table Grid"/>
    <w:basedOn w:val="TableNormal"/>
    <w:uiPriority w:val="59"/>
    <w:rsid w:val="009F6F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8D45D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D45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8D45D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D45D6"/>
    <w:pPr>
      <w:ind w:left="720"/>
    </w:pPr>
  </w:style>
  <w:style w:type="character" w:customStyle="1" w:styleId="BodyTextChar">
    <w:name w:val="Body Text Char"/>
    <w:link w:val="BodyText"/>
    <w:rsid w:val="008D45D6"/>
    <w:rPr>
      <w:b/>
      <w:i/>
      <w:sz w:val="24"/>
    </w:rPr>
  </w:style>
  <w:style w:type="paragraph" w:styleId="Revision">
    <w:name w:val="Revision"/>
    <w:hidden/>
    <w:uiPriority w:val="99"/>
    <w:semiHidden/>
    <w:rsid w:val="0022091C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56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g"/><Relationship Id="rId25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1.jpe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10" Type="http://schemas.openxmlformats.org/officeDocument/2006/relationships/image" Target="media/image3.jpeg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O:\General\Office%20Templates\HUD%202012\2012%20Full%20HUD%200.7%20Color%20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E7B9E1-BF93-7E4A-AE32-CA67B4C4C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O:\General\Office Templates\HUD 2012\2012 Full HUD 0.7 Color Report.dotx</Template>
  <TotalTime>1</TotalTime>
  <Pages>15</Pages>
  <Words>505</Words>
  <Characters>2882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Barr &amp; Clark</Company>
  <LinksUpToDate>false</LinksUpToDate>
  <CharactersWithSpaces>3381</CharactersWithSpaces>
  <SharedDoc>false</SharedDoc>
  <HLinks>
    <vt:vector size="72" baseType="variant">
      <vt:variant>
        <vt:i4>2228331</vt:i4>
      </vt:variant>
      <vt:variant>
        <vt:i4>135</vt:i4>
      </vt:variant>
      <vt:variant>
        <vt:i4>0</vt:i4>
      </vt:variant>
      <vt:variant>
        <vt:i4>5</vt:i4>
      </vt:variant>
      <vt:variant>
        <vt:lpwstr>http://www.hud.gov/offices/lead</vt:lpwstr>
      </vt:variant>
      <vt:variant>
        <vt:lpwstr/>
      </vt:variant>
      <vt:variant>
        <vt:i4>1310768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_Toc351043655</vt:lpwstr>
      </vt:variant>
      <vt:variant>
        <vt:i4>1310768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_Toc351043654</vt:lpwstr>
      </vt:variant>
      <vt:variant>
        <vt:i4>1310768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_Toc351043653</vt:lpwstr>
      </vt:variant>
      <vt:variant>
        <vt:i4>1310768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_Toc351043652</vt:lpwstr>
      </vt:variant>
      <vt:variant>
        <vt:i4>1310768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_Toc351043651</vt:lpwstr>
      </vt:variant>
      <vt:variant>
        <vt:i4>1310768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_Toc351043650</vt:lpwstr>
      </vt:variant>
      <vt:variant>
        <vt:i4>1376304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_Toc351043649</vt:lpwstr>
      </vt:variant>
      <vt:variant>
        <vt:i4>1376304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_Toc351043648</vt:lpwstr>
      </vt:variant>
      <vt:variant>
        <vt:i4>1376304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_Toc351043647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_Toc351043646</vt:lpwstr>
      </vt:variant>
      <vt:variant>
        <vt:i4>1376304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_Toc351043645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Keith Piner</dc:creator>
  <cp:keywords/>
  <dc:description>Re-linked to G:\Database\LeadTrack-Nov02.mdb  12/19/02  Arizona Brooks</dc:description>
  <cp:lastModifiedBy>Microsoft Office User</cp:lastModifiedBy>
  <cp:revision>2</cp:revision>
  <cp:lastPrinted>2019-04-02T04:30:00Z</cp:lastPrinted>
  <dcterms:created xsi:type="dcterms:W3CDTF">2019-04-02T06:26:00Z</dcterms:created>
  <dcterms:modified xsi:type="dcterms:W3CDTF">2019-04-02T06:26:00Z</dcterms:modified>
</cp:coreProperties>
</file>